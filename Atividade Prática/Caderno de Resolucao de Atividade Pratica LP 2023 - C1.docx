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C4551" w14:textId="77777777" w:rsidR="00773D7A" w:rsidRDefault="00773D7A" w:rsidP="00773D7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ED7D31" w:themeColor="accent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color w:val="ED7D31" w:themeColor="accent2"/>
                                    <w:sz w:val="56"/>
                                    <w:szCs w:val="56"/>
                                    <w:lang w:val="en-US"/>
                                  </w:rPr>
                                  <w:t>CADERNO DE RESPOSTAS DA ATIVIDADE PRÁTICA DE:</w:t>
                                </w:r>
                              </w:p>
                              <w:p w14:paraId="0DBC1769" w14:textId="77777777" w:rsidR="00773D7A" w:rsidRDefault="00773D7A" w:rsidP="00773D7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  <w:t>Linguagem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de Programação</w:t>
                                </w:r>
                              </w:p>
                              <w:p w14:paraId="03DAC8AD" w14:textId="77777777" w:rsidR="00773D7A" w:rsidRDefault="00AA10E7" w:rsidP="00773D7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  <w:t> </w:t>
                                </w:r>
                              </w:p>
                              <w:p w14:paraId="7B514ACB" w14:textId="77777777" w:rsidR="00773D7A" w:rsidRDefault="00773D7A" w:rsidP="00773D7A">
                                <w:pPr>
                                  <w:spacing w:line="252" w:lineRule="auto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ALUNO: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(INSERIR NOME E RU)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5F51481A">
                  <v:rect id="Retângulo 3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w14:anchorId="6AA83B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">
                    <v:textbox>
                      <w:txbxContent>
                        <w:p w:rsidR="00773D7A" w:rsidP="00773D7A" w:rsidRDefault="00773D7A" w14:paraId="4B6DACC7" w14:textId="77777777">
                          <w:pPr>
                            <w:spacing w:line="252" w:lineRule="auto"/>
                            <w:jc w:val="center"/>
                            <w:rPr>
                              <w:rFonts w:ascii="Calibri" w:hAnsi="Calibri" w:cs="Calibri"/>
                              <w:b/>
                              <w:color w:val="ED7D31" w:themeColor="accent2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ED7D31" w:themeColor="accent2"/>
                              <w:sz w:val="56"/>
                              <w:szCs w:val="56"/>
                              <w:lang w:val="en-US"/>
                            </w:rPr>
                            <w:t>CADERNO DE RESPOSTAS DA ATIVIDADE PRÁTICA DE:</w:t>
                          </w:r>
                        </w:p>
                        <w:p w:rsidR="00773D7A" w:rsidP="00773D7A" w:rsidRDefault="00773D7A" w14:paraId="2D7AE57C" w14:textId="77777777">
                          <w:pPr>
                            <w:spacing w:line="252" w:lineRule="auto"/>
                            <w:jc w:val="center"/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  <w:t>Linguagem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  <w:t>Programação</w:t>
                          </w:r>
                          <w:proofErr w:type="spellEnd"/>
                        </w:p>
                        <w:p w:rsidR="00773D7A" w:rsidP="00773D7A" w:rsidRDefault="00B35CE3" w14:paraId="6E7BEAA2" w14:textId="77777777">
                          <w:pPr>
                            <w:spacing w:line="252" w:lineRule="auto"/>
                            <w:jc w:val="center"/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1F3864"/>
                              <w:sz w:val="52"/>
                              <w:szCs w:val="52"/>
                              <w:lang w:val="en-US"/>
                            </w:rPr>
                            <w:t> </w:t>
                          </w:r>
                        </w:p>
                        <w:p w:rsidR="00773D7A" w:rsidP="00773D7A" w:rsidRDefault="00773D7A" w14:paraId="10B547B2" w14:textId="77777777">
                          <w:pPr>
                            <w:spacing w:line="252" w:lineRule="auto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ALUNO:</w:t>
                          </w:r>
                          <w:r>
                            <w:rPr>
                              <w:b/>
                              <w:color w:val="FF0000"/>
                              <w:sz w:val="44"/>
                              <w:szCs w:val="44"/>
                              <w:lang w:val="en-US"/>
                            </w:rPr>
                            <w:t xml:space="preserve"> (INSERIR NOME E RU)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4E39D42C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773D7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4229B78">
                  <v:shapetype id="_x0000_t202" coordsize="21600,21600" o:spt="202" path="m,l,21600r21600,l21600,xe" w14:anchorId="40F74479">
                    <v:stroke joinstyle="miter"/>
                    <v:path gradientshapeok="t" o:connecttype="rect"/>
                  </v:shapetype>
                  <v:shape id="Caixa de Texto 14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#f5a607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>
                    <v:fill opacity="28270f"/>
                    <v:textbox>
                      <w:txbxContent>
                        <w:p w:rsidRPr="00B3428C" w:rsidR="00FB0992" w:rsidP="00B3428C" w:rsidRDefault="00FB0992" w14:paraId="2F47F166" w14:textId="00EC09F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:rsidRPr="00B3428C" w:rsidR="00FB0992" w:rsidP="00B3428C" w:rsidRDefault="00FB0992" w14:paraId="73F56A6F" w14:textId="4E39D42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773D7A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05525E96" w:rsidR="00CE3906" w:rsidRPr="00834C32" w:rsidRDefault="005318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4A3B7" w14:textId="77777777" w:rsidR="003971C1" w:rsidRDefault="003971C1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68288F4" w14:textId="22B0DB95" w:rsidR="00FB0992" w:rsidRPr="00096AAF" w:rsidRDefault="00FB0992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r w:rsidR="00533E49">
                              <w:rPr>
                                <w:color w:val="FFFFFF" w:themeColor="background1"/>
                              </w:rPr>
                              <w:t>Winston Sen Lun Fung, Esp.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D6DD379">
              <v:shape id="Caixa de Texto 11" style="position:absolute;left:0;text-align:left;margin-left:.1pt;margin-top:137.85pt;width:487.15pt;height:62.4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w14:anchorId="438AB29F">
                <v:textbox>
                  <w:txbxContent>
                    <w:p w:rsidR="003971C1" w:rsidP="00D80AA7" w:rsidRDefault="003971C1" w14:paraId="672A6659" w14:textId="7777777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</w:p>
                    <w:p w:rsidRPr="00096AAF" w:rsidR="00FB0992" w:rsidP="00D80AA7" w:rsidRDefault="00FB0992" w14:paraId="6C2C186F" w14:textId="22B0DB95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r w:rsidR="00533E49">
                        <w:rPr>
                          <w:color w:val="FFFFFF" w:themeColor="background1"/>
                        </w:rPr>
                        <w:t>Winston Sen Lun Fung, Esp.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EAAF1A8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 w14:anchorId="5B964D18">
                <v:stroke joinstyle="miter"/>
                <v:path textboxrect="0,0,21600,17322" o:connecttype="custom" o:connectlocs="10800,0;0,10800;10800,20400;21600,10800"/>
              </v:shapetype>
              <v:shape id="Fluxograma: Documento 27" style="position:absolute;margin-left:.1pt;margin-top:125.7pt;width:487.05pt;height:74pt;rotation:180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13162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4D2D30A">
              <v:shape id="Fluxograma: Documento 28" style="position:absolute;margin-left:.35pt;margin-top:121.2pt;width:488.05pt;height:80.9pt;rotation:180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w14:anchorId="790217DC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4EF2146">
              <v:shape id="Fluxograma: Documento 26" style="position:absolute;margin-left:.3pt;margin-top:111.6pt;width:487.05pt;height:90.8pt;rotation:180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w14:anchorId="3E2D8043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6DB9CF10">
        <w:tc>
          <w:tcPr>
            <w:tcW w:w="9716" w:type="dxa"/>
            <w:shd w:val="clear" w:color="auto" w:fill="113162"/>
          </w:tcPr>
          <w:p w14:paraId="161E6BCF" w14:textId="3312DAE3" w:rsidR="00CE3906" w:rsidRPr="00D91FAE" w:rsidRDefault="58EEB35B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01</w:t>
            </w:r>
          </w:p>
        </w:tc>
      </w:tr>
      <w:tr w:rsidR="00CE3906" w14:paraId="070D7866" w14:textId="77777777" w:rsidTr="6DB9CF10">
        <w:tc>
          <w:tcPr>
            <w:tcW w:w="9716" w:type="dxa"/>
          </w:tcPr>
          <w:p w14:paraId="7F9B620D" w14:textId="37A47AD5" w:rsidR="00CE3906" w:rsidRPr="00FB0323" w:rsidRDefault="00CE3906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00CE3906" w14:paraId="0D5D844A" w14:textId="77777777" w:rsidTr="6DB9CF10">
        <w:tc>
          <w:tcPr>
            <w:tcW w:w="9716" w:type="dxa"/>
            <w:shd w:val="clear" w:color="auto" w:fill="113162"/>
          </w:tcPr>
          <w:p w14:paraId="6BACB1E7" w14:textId="77777777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Implemente um programa em C que faça o seguinte:</w:t>
            </w:r>
          </w:p>
          <w:p w14:paraId="1622F58C" w14:textId="06EBD62F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Crie uma estrutura chamada "Estudante" que armazene um nome completo (até 100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caracteres) e o RU (7 dígitos).</w:t>
            </w:r>
          </w:p>
          <w:p w14:paraId="5632AB4A" w14:textId="2D64FB09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Peça ao usuário para inserir o seu nome completo e RU.</w:t>
            </w:r>
          </w:p>
          <w:p w14:paraId="70E20EE5" w14:textId="64DC30F3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Crie um ponteiro que aponte para essa estrutura.</w:t>
            </w:r>
          </w:p>
          <w:p w14:paraId="2B625F4E" w14:textId="09DBFBAD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Usando o ponteiro, verifique se o RU é par ou ímpar, imprimindo o resultado.</w:t>
            </w:r>
          </w:p>
          <w:p w14:paraId="24167FDB" w14:textId="2F9A7C4E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Use o ponteiro para imprimir o nome do estudante ao contrário. Por exemplo, se o nome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for "João da Silva", o programa deve imprimir "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avliS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ad 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oãoJ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".</w:t>
            </w:r>
          </w:p>
          <w:p w14:paraId="3979B690" w14:textId="722803D0" w:rsidR="00233421" w:rsidRPr="00FB0323" w:rsidRDefault="009145EF" w:rsidP="009145EF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Para demonstrar o funcionamento informe o seu nome e o seu RU, faça as capturas de tela do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terminal de execução</w:t>
            </w:r>
          </w:p>
        </w:tc>
      </w:tr>
      <w:tr w:rsidR="001F3D18" w14:paraId="416B7C47" w14:textId="77777777" w:rsidTr="6DB9CF10">
        <w:tc>
          <w:tcPr>
            <w:tcW w:w="9716" w:type="dxa"/>
          </w:tcPr>
          <w:p w14:paraId="55CC30BF" w14:textId="2ECC29C9" w:rsidR="001F3D18" w:rsidRDefault="58EEB35B" w:rsidP="00990B21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 xml:space="preserve">Apresentação do </w:t>
            </w:r>
            <w:r w:rsidR="26F05DB8" w:rsidRPr="6DB9CF10">
              <w:rPr>
                <w:b/>
                <w:bCs/>
                <w:color w:val="113162"/>
              </w:rPr>
              <w:t>c</w:t>
            </w:r>
            <w:r w:rsidRPr="6DB9CF10">
              <w:rPr>
                <w:b/>
                <w:bCs/>
                <w:color w:val="113162"/>
              </w:rPr>
              <w:t>ódigo</w:t>
            </w:r>
            <w:r w:rsidR="6EE16267" w:rsidRPr="6DB9CF10">
              <w:rPr>
                <w:b/>
                <w:bCs/>
                <w:color w:val="113162"/>
              </w:rPr>
              <w:t>-fonte</w:t>
            </w:r>
            <w:r w:rsidRPr="6DB9CF10">
              <w:rPr>
                <w:b/>
                <w:bCs/>
                <w:color w:val="113162"/>
              </w:rPr>
              <w:t xml:space="preserve"> (</w:t>
            </w:r>
            <w:r w:rsidR="1F1E2B30" w:rsidRPr="6DB9CF10">
              <w:rPr>
                <w:b/>
                <w:bCs/>
                <w:color w:val="113162"/>
              </w:rPr>
              <w:t>co</w:t>
            </w:r>
            <w:r w:rsidRPr="6DB9CF10">
              <w:rPr>
                <w:b/>
                <w:bCs/>
                <w:color w:val="113162"/>
              </w:rPr>
              <w:t>l</w:t>
            </w:r>
            <w:r w:rsidR="1F1E2B30" w:rsidRPr="6DB9CF10">
              <w:rPr>
                <w:b/>
                <w:bCs/>
                <w:color w:val="113162"/>
              </w:rPr>
              <w:t>orido</w:t>
            </w:r>
            <w:r w:rsidRPr="6DB9CF10">
              <w:rPr>
                <w:b/>
                <w:bCs/>
                <w:color w:val="113162"/>
              </w:rPr>
              <w:t>):</w:t>
            </w:r>
          </w:p>
          <w:p w14:paraId="110E8304" w14:textId="77777777" w:rsidR="001F3D18" w:rsidRDefault="001F3D18" w:rsidP="00724BDF">
            <w:pPr>
              <w:ind w:firstLine="0"/>
              <w:jc w:val="center"/>
            </w:pPr>
          </w:p>
          <w:p w14:paraId="5CDDE962" w14:textId="02506C6B" w:rsidR="001F3D18" w:rsidRDefault="2AC610AF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(INSERIR O CÓDIGO FONTE AQUI)</w:t>
            </w:r>
          </w:p>
          <w:p w14:paraId="74C4F65C" w14:textId="1A0F6014" w:rsidR="001F3D18" w:rsidRDefault="001F3D18" w:rsidP="6DB9CF10">
            <w:pPr>
              <w:ind w:firstLine="0"/>
              <w:jc w:val="center"/>
            </w:pPr>
          </w:p>
          <w:p w14:paraId="432C1352" w14:textId="77777777" w:rsidR="001F3D18" w:rsidRDefault="001F3D18" w:rsidP="00724BDF">
            <w:pPr>
              <w:ind w:firstLine="0"/>
              <w:jc w:val="center"/>
            </w:pPr>
          </w:p>
          <w:p w14:paraId="0CEDF9D9" w14:textId="77777777" w:rsidR="001F3D18" w:rsidRDefault="001F3D18" w:rsidP="00724BDF">
            <w:pPr>
              <w:ind w:firstLine="0"/>
              <w:jc w:val="center"/>
            </w:pPr>
          </w:p>
          <w:p w14:paraId="3E3CE6B5" w14:textId="1834E99B" w:rsidR="001F3D18" w:rsidRPr="00545367" w:rsidRDefault="001F3D18" w:rsidP="00545367">
            <w:pPr>
              <w:pStyle w:val="Legenda"/>
              <w:rPr>
                <w:bCs/>
                <w:color w:val="FF0000"/>
              </w:rPr>
            </w:pPr>
          </w:p>
        </w:tc>
      </w:tr>
      <w:tr w:rsidR="003C20E6" w14:paraId="1A4DE4C5" w14:textId="77777777" w:rsidTr="6DB9CF10">
        <w:tc>
          <w:tcPr>
            <w:tcW w:w="9716" w:type="dxa"/>
          </w:tcPr>
          <w:p w14:paraId="52371A94" w14:textId="301B178C" w:rsidR="58EEB35B" w:rsidRDefault="58EEB35B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</w:t>
            </w:r>
            <w:r w:rsidR="5840CADE" w:rsidRPr="6DB9CF10">
              <w:rPr>
                <w:b/>
                <w:bCs/>
                <w:color w:val="113162"/>
              </w:rPr>
              <w:t>ar a captura de tela evidenciando o funcionamento</w:t>
            </w:r>
            <w:r w:rsidR="723610C6" w:rsidRPr="6DB9CF10">
              <w:rPr>
                <w:b/>
                <w:bCs/>
                <w:color w:val="113162"/>
              </w:rPr>
              <w:t>:</w:t>
            </w:r>
          </w:p>
          <w:p w14:paraId="43AF2BE1" w14:textId="16D11DBA" w:rsidR="6DB9CF10" w:rsidRDefault="6DB9CF10" w:rsidP="6DB9CF10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23B5856C" w14:textId="77777777" w:rsidR="001F3D18" w:rsidRPr="00734D48" w:rsidRDefault="58EEB35B" w:rsidP="001F3D18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(COLOCAR IMAGEM AQUI)</w:t>
            </w:r>
          </w:p>
          <w:p w14:paraId="2F59924A" w14:textId="5F699359" w:rsidR="003971C1" w:rsidRDefault="003971C1" w:rsidP="001F3D18">
            <w:pPr>
              <w:pStyle w:val="PargrafodaLista"/>
              <w:ind w:left="0" w:firstLine="0"/>
              <w:jc w:val="center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436ED47D" w14:textId="6C7A763F" w:rsidR="00CE0256" w:rsidRDefault="00CE0256" w:rsidP="0033290C">
      <w:pPr>
        <w:ind w:firstLine="0"/>
      </w:pPr>
    </w:p>
    <w:p w14:paraId="31173E3B" w14:textId="77777777" w:rsidR="00CE0256" w:rsidRDefault="00CE0256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6DB9CF10" w14:paraId="1C6EA52D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6C149008" w14:textId="57F377B2" w:rsidR="6DB9CF10" w:rsidRDefault="6DB9CF10" w:rsidP="6DB9CF10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</w:t>
            </w:r>
            <w:r w:rsidR="640CC3C0" w:rsidRPr="6DB9CF10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6DB9CF10" w14:paraId="3AC99431" w14:textId="77777777" w:rsidTr="6DB9CF10">
        <w:trPr>
          <w:trHeight w:val="300"/>
        </w:trPr>
        <w:tc>
          <w:tcPr>
            <w:tcW w:w="9716" w:type="dxa"/>
          </w:tcPr>
          <w:p w14:paraId="4A7656B2" w14:textId="37A47AD5" w:rsidR="6DB9CF10" w:rsidRDefault="6DB9CF10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6DB9CF10" w14:paraId="2C067403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5CD26752" w14:textId="77777777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Escreva um programa em C que siga os seguintes passos:</w:t>
            </w:r>
          </w:p>
          <w:p w14:paraId="418247F5" w14:textId="42943D7A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Solicite ao usuário que insira o seu RU.</w:t>
            </w:r>
          </w:p>
          <w:p w14:paraId="6FA4CF3B" w14:textId="7BAF829E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Crie um vetor cujo tamanho seja igual ao número de dígitos no RU. Por exemplo, se o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RU for "1234567", então o vetor terá 7 posições.</w:t>
            </w:r>
          </w:p>
          <w:p w14:paraId="4F19AC6D" w14:textId="1C1FA481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Peça ao usuário para inserir cada dígito do seu RU, armazenando cada dígito em uma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posição do vetor. Por exemplo, se o RU for "1234567", o vetor deverá ter os elementos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[1, 2, 3, 4, 5, 6, 7].</w:t>
            </w:r>
          </w:p>
          <w:p w14:paraId="26F8C19E" w14:textId="52F7C0F8" w:rsidR="009145EF" w:rsidRPr="009145EF" w:rsidRDefault="009145EF" w:rsidP="009145EF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Usando ponteiros, calcule o produto de todos os números no vetor.</w:t>
            </w:r>
          </w:p>
          <w:p w14:paraId="02239877" w14:textId="50D70958" w:rsidR="640CC3C0" w:rsidRDefault="009145EF" w:rsidP="009145EF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Para demonstrar o funcionamento informe o seu RU e faça as capturas de tela do terminal de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execução.</w:t>
            </w:r>
          </w:p>
        </w:tc>
      </w:tr>
      <w:tr w:rsidR="6DB9CF10" w14:paraId="2A135BF3" w14:textId="77777777" w:rsidTr="6DB9CF10">
        <w:trPr>
          <w:trHeight w:val="300"/>
        </w:trPr>
        <w:tc>
          <w:tcPr>
            <w:tcW w:w="9716" w:type="dxa"/>
          </w:tcPr>
          <w:p w14:paraId="16FCAE28" w14:textId="2ECC29C9" w:rsidR="6DB9CF10" w:rsidRDefault="6DB9CF10" w:rsidP="6DB9CF10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 (colorido):</w:t>
            </w:r>
          </w:p>
          <w:p w14:paraId="1CBB8E7F" w14:textId="77777777" w:rsidR="6DB9CF10" w:rsidRDefault="6DB9CF10" w:rsidP="6DB9CF10">
            <w:pPr>
              <w:ind w:firstLine="0"/>
              <w:jc w:val="center"/>
            </w:pPr>
          </w:p>
          <w:p w14:paraId="35F2C606" w14:textId="02506C6B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(INSERIR O CÓDIGO FONTE AQUI)</w:t>
            </w:r>
          </w:p>
          <w:p w14:paraId="64047FB9" w14:textId="1A0F6014" w:rsidR="6DB9CF10" w:rsidRDefault="6DB9CF10" w:rsidP="6DB9CF10">
            <w:pPr>
              <w:ind w:firstLine="0"/>
              <w:jc w:val="center"/>
            </w:pPr>
          </w:p>
          <w:p w14:paraId="3FC84ADC" w14:textId="77777777" w:rsidR="6DB9CF10" w:rsidRDefault="6DB9CF10" w:rsidP="6DB9CF10">
            <w:pPr>
              <w:ind w:firstLine="0"/>
              <w:jc w:val="center"/>
            </w:pPr>
          </w:p>
          <w:p w14:paraId="040DC6FA" w14:textId="77777777" w:rsidR="6DB9CF10" w:rsidRDefault="6DB9CF10" w:rsidP="6DB9CF10">
            <w:pPr>
              <w:ind w:firstLine="0"/>
              <w:jc w:val="center"/>
            </w:pPr>
          </w:p>
          <w:p w14:paraId="7466352D" w14:textId="1834E99B" w:rsidR="6DB9CF10" w:rsidRDefault="6DB9CF10" w:rsidP="6DB9CF10">
            <w:pPr>
              <w:pStyle w:val="Legenda"/>
              <w:rPr>
                <w:color w:val="FF0000"/>
              </w:rPr>
            </w:pPr>
          </w:p>
        </w:tc>
      </w:tr>
      <w:tr w:rsidR="6DB9CF10" w14:paraId="5FBED21E" w14:textId="77777777" w:rsidTr="6DB9CF10">
        <w:trPr>
          <w:trHeight w:val="300"/>
        </w:trPr>
        <w:tc>
          <w:tcPr>
            <w:tcW w:w="9716" w:type="dxa"/>
          </w:tcPr>
          <w:p w14:paraId="611CC564" w14:textId="68FF2C7B" w:rsidR="6DB9CF10" w:rsidRDefault="6DB9CF10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</w:t>
            </w:r>
            <w:r w:rsidR="1783E8B8" w:rsidRPr="6DB9CF10">
              <w:rPr>
                <w:b/>
                <w:bCs/>
                <w:color w:val="113162"/>
              </w:rPr>
              <w:t>:</w:t>
            </w:r>
          </w:p>
          <w:p w14:paraId="75998928" w14:textId="16D11DBA" w:rsidR="6DB9CF10" w:rsidRDefault="6DB9CF10" w:rsidP="6DB9CF10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1E6D8414" w14:textId="77777777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(COLOCAR IMAGEM AQUI)</w:t>
            </w:r>
          </w:p>
          <w:p w14:paraId="556C383A" w14:textId="5F699359" w:rsidR="6DB9CF10" w:rsidRDefault="6DB9CF10" w:rsidP="6DB9CF10">
            <w:pPr>
              <w:pStyle w:val="PargrafodaLista"/>
              <w:ind w:left="0" w:firstLine="0"/>
              <w:jc w:val="center"/>
            </w:pPr>
          </w:p>
        </w:tc>
      </w:tr>
    </w:tbl>
    <w:p w14:paraId="22352934" w14:textId="502915AB" w:rsidR="007837A4" w:rsidRDefault="007837A4" w:rsidP="6DB9CF10">
      <w:pPr>
        <w:ind w:firstLine="0"/>
      </w:pPr>
    </w:p>
    <w:p w14:paraId="77F06F44" w14:textId="6F409D55" w:rsidR="6DB9CF10" w:rsidRDefault="6DB9CF10" w:rsidP="6DB9CF10">
      <w:pPr>
        <w:ind w:firstLine="0"/>
      </w:pPr>
    </w:p>
    <w:p w14:paraId="69449B41" w14:textId="1567C9CE" w:rsidR="6DB9CF10" w:rsidRDefault="6DB9CF10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6DB9CF10" w14:paraId="19797451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2CF44300" w14:textId="523D143F" w:rsidR="6DB9CF10" w:rsidRDefault="6DB9CF10" w:rsidP="6DB9CF10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</w:t>
            </w:r>
            <w:r w:rsidR="34DD07DA" w:rsidRPr="6DB9CF10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6DB9CF10" w14:paraId="759ED339" w14:textId="77777777" w:rsidTr="6DB9CF10">
        <w:trPr>
          <w:trHeight w:val="300"/>
        </w:trPr>
        <w:tc>
          <w:tcPr>
            <w:tcW w:w="9716" w:type="dxa"/>
          </w:tcPr>
          <w:p w14:paraId="1AEF38B0" w14:textId="37A47AD5" w:rsidR="6DB9CF10" w:rsidRDefault="6DB9CF10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6DB9CF10" w14:paraId="78DC5C9D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40C0AC40" w14:textId="77777777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Escreva um programa em C que siga os seguintes passos:</w:t>
            </w:r>
          </w:p>
          <w:p w14:paraId="3A9CE958" w14:textId="66847049" w:rsidR="009145EF" w:rsidRPr="009145EF" w:rsidRDefault="009145EF" w:rsidP="009145E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Solicite ao usuário que insira o comprimento do lado (L) de um pentágono regular.</w:t>
            </w:r>
          </w:p>
          <w:p w14:paraId="28CC0F07" w14:textId="43B49066" w:rsidR="009145EF" w:rsidRPr="009145EF" w:rsidRDefault="009145EF" w:rsidP="009145E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Implemente uma função chamada 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calc_penta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que recebe o comprimento do lado do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pentágono e dois ponteiros para 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float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. Esta função deve calcular a área e o perímetro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do pentágono e armazenar os resultados nos endereços apontados pelos ponteiros. A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função deve seguir o protótipo abaixo:</w:t>
            </w:r>
          </w:p>
          <w:p w14:paraId="3769460D" w14:textId="77777777" w:rsidR="009145EF" w:rsidRPr="009145EF" w:rsidRDefault="009145EF" w:rsidP="009145EF">
            <w:pPr>
              <w:spacing w:line="240" w:lineRule="auto"/>
              <w:ind w:firstLine="0"/>
              <w:jc w:val="center"/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</w:pP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void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calc_</w:t>
            </w:r>
            <w:proofErr w:type="gram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penta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float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l, 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float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*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area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float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*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perimetro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);</w:t>
            </w:r>
          </w:p>
          <w:p w14:paraId="29EDB634" w14:textId="3672512F" w:rsidR="009145EF" w:rsidRPr="009145EF" w:rsidRDefault="009145EF" w:rsidP="009145E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No programa principal, depois de receber o valor do lado do usuário, chame a função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calc_penta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, passando o valor do lado e os endereços de duas variáveis de 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float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(para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armazenar a área e o perímetro calculados).</w:t>
            </w:r>
          </w:p>
          <w:p w14:paraId="1F73A882" w14:textId="2515F9B1" w:rsidR="009145EF" w:rsidRPr="009145EF" w:rsidRDefault="009145EF" w:rsidP="009145E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Imprima a área e o perímetro calculados na tela.</w:t>
            </w:r>
          </w:p>
          <w:p w14:paraId="2ABCBAF8" w14:textId="4E20983C" w:rsidR="009145EF" w:rsidRPr="009145EF" w:rsidRDefault="009145EF" w:rsidP="009145EF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O programa deve continuar pedindo ao usuário um novo valor de lado e calculando a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área e o perímetro até que o usuário insira um valor negativo para o lado.</w:t>
            </w:r>
          </w:p>
          <w:p w14:paraId="0E291338" w14:textId="6587470A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Para demonstrar o funcionamento utilize 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p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ara o valor do lado o primeiro dígito do seu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RU.</w:t>
            </w:r>
          </w:p>
          <w:p w14:paraId="734365C9" w14:textId="77777777" w:rsidR="34DD07DA" w:rsidRDefault="009145EF" w:rsidP="009145EF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Nota: A área (A) e o perímetro (P) de um pentágono regular podem ser calculados com as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seguintes fórmulas:</w:t>
            </w:r>
          </w:p>
          <w:p w14:paraId="6D15AB41" w14:textId="2512E823" w:rsidR="009145EF" w:rsidRDefault="009145EF" w:rsidP="009145EF">
            <w:pPr>
              <w:ind w:firstLine="0"/>
              <w:jc w:val="center"/>
            </w:pPr>
            <w:r w:rsidRPr="009145EF">
              <w:drawing>
                <wp:inline distT="0" distB="0" distL="0" distR="0" wp14:anchorId="61604068" wp14:editId="4493D0BD">
                  <wp:extent cx="3953427" cy="428685"/>
                  <wp:effectExtent l="0" t="0" r="0" b="9525"/>
                  <wp:docPr id="1360218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2182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B9CF10" w14:paraId="0E080C35" w14:textId="77777777" w:rsidTr="6DB9CF10">
        <w:trPr>
          <w:trHeight w:val="300"/>
        </w:trPr>
        <w:tc>
          <w:tcPr>
            <w:tcW w:w="9716" w:type="dxa"/>
          </w:tcPr>
          <w:p w14:paraId="65865B51" w14:textId="2ECC29C9" w:rsidR="6DB9CF10" w:rsidRDefault="6DB9CF10" w:rsidP="6DB9CF10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 (colorido):</w:t>
            </w:r>
          </w:p>
          <w:p w14:paraId="05F6CBA5" w14:textId="77777777" w:rsidR="6DB9CF10" w:rsidRDefault="6DB9CF10" w:rsidP="6DB9CF10">
            <w:pPr>
              <w:ind w:firstLine="0"/>
              <w:jc w:val="center"/>
            </w:pPr>
          </w:p>
          <w:p w14:paraId="6064F362" w14:textId="02506C6B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(INSERIR O CÓDIGO FONTE AQUI)</w:t>
            </w:r>
          </w:p>
          <w:p w14:paraId="7E7B7FA2" w14:textId="1A0F6014" w:rsidR="6DB9CF10" w:rsidRDefault="6DB9CF10" w:rsidP="6DB9CF10">
            <w:pPr>
              <w:ind w:firstLine="0"/>
              <w:jc w:val="center"/>
            </w:pPr>
          </w:p>
          <w:p w14:paraId="01C7253D" w14:textId="77777777" w:rsidR="6DB9CF10" w:rsidRDefault="6DB9CF10" w:rsidP="6DB9CF10">
            <w:pPr>
              <w:ind w:firstLine="0"/>
              <w:jc w:val="center"/>
            </w:pPr>
          </w:p>
          <w:p w14:paraId="354B326B" w14:textId="77777777" w:rsidR="6DB9CF10" w:rsidRDefault="6DB9CF10" w:rsidP="6DB9CF10">
            <w:pPr>
              <w:ind w:firstLine="0"/>
              <w:jc w:val="center"/>
            </w:pPr>
          </w:p>
          <w:p w14:paraId="7C05E772" w14:textId="1834E99B" w:rsidR="6DB9CF10" w:rsidRDefault="6DB9CF10" w:rsidP="6DB9CF10">
            <w:pPr>
              <w:pStyle w:val="Legenda"/>
              <w:rPr>
                <w:color w:val="FF0000"/>
              </w:rPr>
            </w:pPr>
          </w:p>
        </w:tc>
      </w:tr>
      <w:tr w:rsidR="6DB9CF10" w14:paraId="6C0632CD" w14:textId="77777777" w:rsidTr="6DB9CF10">
        <w:trPr>
          <w:trHeight w:val="300"/>
        </w:trPr>
        <w:tc>
          <w:tcPr>
            <w:tcW w:w="9716" w:type="dxa"/>
          </w:tcPr>
          <w:p w14:paraId="4C1E68E2" w14:textId="40ADBE56" w:rsidR="6DB9CF10" w:rsidRDefault="6DB9CF10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</w:t>
            </w:r>
            <w:r w:rsidR="0E114998" w:rsidRPr="6DB9CF10">
              <w:rPr>
                <w:b/>
                <w:bCs/>
                <w:color w:val="113162"/>
              </w:rPr>
              <w:t>:</w:t>
            </w:r>
          </w:p>
          <w:p w14:paraId="161477CB" w14:textId="16D11DBA" w:rsidR="6DB9CF10" w:rsidRDefault="6DB9CF10" w:rsidP="6DB9CF10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4813CBD4" w14:textId="77777777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(COLOCAR IMAGEM AQUI)</w:t>
            </w:r>
          </w:p>
          <w:p w14:paraId="308F9DDC" w14:textId="5F699359" w:rsidR="6DB9CF10" w:rsidRDefault="6DB9CF10" w:rsidP="6DB9CF10">
            <w:pPr>
              <w:pStyle w:val="PargrafodaLista"/>
              <w:ind w:left="0" w:firstLine="0"/>
              <w:jc w:val="center"/>
            </w:pPr>
          </w:p>
        </w:tc>
      </w:tr>
    </w:tbl>
    <w:p w14:paraId="2FD6BAC5" w14:textId="29238BC6" w:rsidR="6DB9CF10" w:rsidRDefault="6DB9CF10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6DB9CF10" w14:paraId="36A8E72E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0E274FDA" w14:textId="4BE22B1A" w:rsidR="6DB9CF10" w:rsidRDefault="6DB9CF10" w:rsidP="6DB9CF10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</w:t>
            </w:r>
            <w:r w:rsidR="559A5B81" w:rsidRPr="6DB9CF10">
              <w:rPr>
                <w:b/>
                <w:bCs/>
                <w:color w:val="F5A607"/>
                <w:sz w:val="40"/>
                <w:szCs w:val="40"/>
              </w:rPr>
              <w:t>4</w:t>
            </w:r>
          </w:p>
        </w:tc>
      </w:tr>
      <w:tr w:rsidR="6DB9CF10" w14:paraId="61CFD106" w14:textId="77777777" w:rsidTr="6DB9CF10">
        <w:trPr>
          <w:trHeight w:val="300"/>
        </w:trPr>
        <w:tc>
          <w:tcPr>
            <w:tcW w:w="9716" w:type="dxa"/>
          </w:tcPr>
          <w:p w14:paraId="22B4A2F1" w14:textId="37A47AD5" w:rsidR="6DB9CF10" w:rsidRDefault="6DB9CF10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6DB9CF10" w14:paraId="27A4BB4E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0FEB8EB3" w14:textId="6381F0FD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Desenvolva, em linguagem C, um programa que calcule o valor RMS (</w:t>
            </w:r>
            <w:r w:rsidRPr="009145EF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eastAsia="pt-BR"/>
              </w:rPr>
              <w:t xml:space="preserve">Root </w:t>
            </w:r>
            <w:proofErr w:type="spellStart"/>
            <w:r w:rsidRPr="009145EF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eastAsia="pt-BR"/>
              </w:rPr>
              <w:t>Mean</w:t>
            </w:r>
            <w:proofErr w:type="spellEnd"/>
            <w:r w:rsidRPr="009145EF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eastAsia="pt-BR"/>
              </w:rPr>
              <w:t xml:space="preserve"> Square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) de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um sinal elétrico. O valor RMS é uma medida estatística da magnitude de um sinal variável. Ele pode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ser especialmente útil ao lidar com quantidades variáveis no tempo, como a corrente ou a tensão em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um circuito elétrico.</w:t>
            </w:r>
          </w:p>
          <w:p w14:paraId="5ACE2199" w14:textId="77777777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Seu programa deverá:</w:t>
            </w:r>
          </w:p>
          <w:p w14:paraId="30EBC9BE" w14:textId="77777777" w:rsidR="009145EF" w:rsidRPr="009145EF" w:rsidRDefault="009145EF" w:rsidP="009145EF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Solicitar ao usuário para inserir o número de leituras do sinal que deseja analisar.</w:t>
            </w:r>
          </w:p>
          <w:p w14:paraId="60A74BB9" w14:textId="77777777" w:rsidR="009145EF" w:rsidRPr="009145EF" w:rsidRDefault="009145EF" w:rsidP="009145EF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Receber do usuário essa sequência de leituras, uma por uma.</w:t>
            </w:r>
          </w:p>
          <w:p w14:paraId="0D10DFE9" w14:textId="77777777" w:rsidR="009145EF" w:rsidRPr="009145EF" w:rsidRDefault="009145EF" w:rsidP="009145EF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Utilizar uma função recursiva para calcular a soma dos quadrados dessas leituras.</w:t>
            </w:r>
          </w:p>
          <w:p w14:paraId="26F2DA12" w14:textId="0B06F494" w:rsidR="009145EF" w:rsidRPr="009145EF" w:rsidRDefault="009145EF" w:rsidP="009145EF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Finalmente, calcular e imprimir o valor RMS do sinal. Lembre-se, o valor RMS é a raiz 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quadradada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média dos quadrados das leituras.</w:t>
            </w:r>
          </w:p>
          <w:p w14:paraId="4DA4AB59" w14:textId="77777777" w:rsidR="009145EF" w:rsidRPr="009145EF" w:rsidRDefault="009145EF" w:rsidP="009145EF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Para a função recursiva, você pode usar o protótipo:</w:t>
            </w:r>
          </w:p>
          <w:p w14:paraId="414E41C2" w14:textId="69221763" w:rsidR="009145EF" w:rsidRPr="009145EF" w:rsidRDefault="009145EF" w:rsidP="009145EF">
            <w:pPr>
              <w:spacing w:line="240" w:lineRule="auto"/>
              <w:ind w:firstLine="0"/>
              <w:jc w:val="center"/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</w:pP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double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somaQuadrados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double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leituras[</w:t>
            </w:r>
            <w:r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], 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int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tamanho, 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int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indice</w:t>
            </w:r>
            <w:proofErr w:type="spellEnd"/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)</w:t>
            </w:r>
          </w:p>
          <w:p w14:paraId="416E6F4E" w14:textId="7220F96A" w:rsidR="436EFC99" w:rsidRDefault="009145EF" w:rsidP="009145EF">
            <w:pPr>
              <w:ind w:firstLine="0"/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Para demonstrar o funcionamento informe a quantidade de medidas igual a quantidade de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dígitos do seu RU e para cada uma das medidas informe cada dígito do seu RU.</w:t>
            </w:r>
          </w:p>
        </w:tc>
      </w:tr>
      <w:tr w:rsidR="6DB9CF10" w14:paraId="75497F58" w14:textId="77777777" w:rsidTr="6DB9CF10">
        <w:trPr>
          <w:trHeight w:val="300"/>
        </w:trPr>
        <w:tc>
          <w:tcPr>
            <w:tcW w:w="9716" w:type="dxa"/>
          </w:tcPr>
          <w:p w14:paraId="0AE14FDD" w14:textId="2ECC29C9" w:rsidR="6DB9CF10" w:rsidRDefault="6DB9CF10" w:rsidP="6DB9CF10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 (colorido):</w:t>
            </w:r>
          </w:p>
          <w:p w14:paraId="3BAF8AB7" w14:textId="77777777" w:rsidR="6DB9CF10" w:rsidRDefault="6DB9CF10" w:rsidP="6DB9CF10">
            <w:pPr>
              <w:ind w:firstLine="0"/>
              <w:jc w:val="center"/>
            </w:pPr>
          </w:p>
          <w:p w14:paraId="013705B9" w14:textId="02506C6B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(INSERIR O CÓDIGO FONTE AQUI)</w:t>
            </w:r>
          </w:p>
          <w:p w14:paraId="464DAF8B" w14:textId="1A0F6014" w:rsidR="6DB9CF10" w:rsidRDefault="6DB9CF10" w:rsidP="6DB9CF10">
            <w:pPr>
              <w:ind w:firstLine="0"/>
              <w:jc w:val="center"/>
            </w:pPr>
          </w:p>
          <w:p w14:paraId="041AC909" w14:textId="77777777" w:rsidR="6DB9CF10" w:rsidRDefault="6DB9CF10" w:rsidP="6DB9CF10">
            <w:pPr>
              <w:ind w:firstLine="0"/>
              <w:jc w:val="center"/>
            </w:pPr>
          </w:p>
          <w:p w14:paraId="6E025E7E" w14:textId="77777777" w:rsidR="6DB9CF10" w:rsidRDefault="6DB9CF10" w:rsidP="6DB9CF10">
            <w:pPr>
              <w:ind w:firstLine="0"/>
              <w:jc w:val="center"/>
            </w:pPr>
          </w:p>
          <w:p w14:paraId="55E37484" w14:textId="1834E99B" w:rsidR="6DB9CF10" w:rsidRDefault="6DB9CF10" w:rsidP="6DB9CF10">
            <w:pPr>
              <w:pStyle w:val="Legenda"/>
              <w:rPr>
                <w:color w:val="FF0000"/>
              </w:rPr>
            </w:pPr>
          </w:p>
        </w:tc>
      </w:tr>
      <w:tr w:rsidR="6DB9CF10" w14:paraId="5EFD604B" w14:textId="77777777" w:rsidTr="6DB9CF10">
        <w:trPr>
          <w:trHeight w:val="300"/>
        </w:trPr>
        <w:tc>
          <w:tcPr>
            <w:tcW w:w="9716" w:type="dxa"/>
          </w:tcPr>
          <w:p w14:paraId="58178DD1" w14:textId="7A40BDD7" w:rsidR="6DB9CF10" w:rsidRDefault="6DB9CF10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</w:t>
            </w:r>
            <w:r w:rsidR="6031DBD5" w:rsidRPr="6DB9CF10">
              <w:rPr>
                <w:b/>
                <w:bCs/>
                <w:color w:val="113162"/>
              </w:rPr>
              <w:t>:</w:t>
            </w:r>
          </w:p>
          <w:p w14:paraId="4630A667" w14:textId="16D11DBA" w:rsidR="6DB9CF10" w:rsidRDefault="6DB9CF10" w:rsidP="6DB9CF10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5AE400C0" w14:textId="77777777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(COLOCAR IMAGEM AQUI)</w:t>
            </w:r>
          </w:p>
          <w:p w14:paraId="7E039B1A" w14:textId="5F699359" w:rsidR="6DB9CF10" w:rsidRDefault="6DB9CF10" w:rsidP="6DB9CF10">
            <w:pPr>
              <w:pStyle w:val="PargrafodaLista"/>
              <w:ind w:left="0" w:firstLine="0"/>
              <w:jc w:val="center"/>
            </w:pPr>
          </w:p>
        </w:tc>
      </w:tr>
    </w:tbl>
    <w:p w14:paraId="095220B1" w14:textId="4894D8E3" w:rsidR="6DB9CF10" w:rsidRDefault="6DB9CF10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6DB9CF10" w14:paraId="602F6927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55039DC6" w14:textId="46B7DBB6" w:rsidR="6DB9CF10" w:rsidRDefault="6DB9CF10" w:rsidP="6DB9CF10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</w:t>
            </w:r>
            <w:r w:rsidR="1E6E5956" w:rsidRPr="6DB9CF10">
              <w:rPr>
                <w:b/>
                <w:bCs/>
                <w:color w:val="F5A607"/>
                <w:sz w:val="40"/>
                <w:szCs w:val="40"/>
              </w:rPr>
              <w:t>5</w:t>
            </w:r>
          </w:p>
        </w:tc>
      </w:tr>
      <w:tr w:rsidR="6DB9CF10" w14:paraId="7B306580" w14:textId="77777777" w:rsidTr="6DB9CF10">
        <w:trPr>
          <w:trHeight w:val="300"/>
        </w:trPr>
        <w:tc>
          <w:tcPr>
            <w:tcW w:w="9716" w:type="dxa"/>
          </w:tcPr>
          <w:p w14:paraId="27755967" w14:textId="37A47AD5" w:rsidR="6DB9CF10" w:rsidRDefault="6DB9CF10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6DB9CF10" w14:paraId="198E2250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1FEEE56C" w14:textId="23B092E0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Seu objetivo é criar um programa em linguagem C para manipular e armazenar informações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pessoais.</w:t>
            </w:r>
          </w:p>
          <w:p w14:paraId="0B30FAA7" w14:textId="243EE0F6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Você deve começar solicitando ao usuário que insira dados para seis diferentes registros. Cada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registro deve incluir as seguintes informações: Nome, CPF, Telefone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(</w:t>
            </w:r>
            <w:proofErr w:type="spellStart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>DDD+n°</w:t>
            </w:r>
            <w:proofErr w:type="spellEnd"/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do telefone) e E-mail.</w:t>
            </w:r>
          </w:p>
          <w:p w14:paraId="0C93D4A6" w14:textId="32EAF8CF" w:rsidR="009145EF" w:rsidRPr="009145EF" w:rsidRDefault="009145EF" w:rsidP="009145EF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Uma vez coletados, você deve armazenar esses dados em um arquivo no formato CSV. </w:t>
            </w:r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Para</w:t>
            </w:r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 xml:space="preserve"> </w:t>
            </w:r>
            <w:r w:rsidRPr="009145EF">
              <w:rPr>
                <w:b/>
                <w:bCs/>
                <w:color w:val="FFC000" w:themeColor="accent4"/>
                <w:sz w:val="24"/>
                <w:szCs w:val="24"/>
                <w:lang w:eastAsia="pt-BR"/>
              </w:rPr>
              <w:t>manter os dados organizados, use o caractere ponto e vírgula (;) como delimitador de campo.</w:t>
            </w:r>
          </w:p>
          <w:p w14:paraId="5B5A802B" w14:textId="72A3270F" w:rsidR="2F0A69D8" w:rsidRDefault="009145EF" w:rsidP="009145EF">
            <w:pPr>
              <w:ind w:firstLine="0"/>
            </w:pP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O nome do arquivo a ser gerado deve ser o seu número de Registro Único (RU). Assim, se o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9145EF">
              <w:rPr>
                <w:b/>
                <w:bCs/>
                <w:color w:val="FFFFFF" w:themeColor="background1"/>
                <w:sz w:val="24"/>
                <w:szCs w:val="24"/>
              </w:rPr>
              <w:t>seu RU for 123456, o nome do arquivo deve ser "123456.csv".</w:t>
            </w:r>
          </w:p>
        </w:tc>
      </w:tr>
      <w:tr w:rsidR="6DB9CF10" w14:paraId="7354B3A0" w14:textId="77777777" w:rsidTr="6DB9CF10">
        <w:trPr>
          <w:trHeight w:val="300"/>
        </w:trPr>
        <w:tc>
          <w:tcPr>
            <w:tcW w:w="9716" w:type="dxa"/>
          </w:tcPr>
          <w:p w14:paraId="141F0DD7" w14:textId="2ECC29C9" w:rsidR="6DB9CF10" w:rsidRDefault="6DB9CF10" w:rsidP="6DB9CF10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 (colorido):</w:t>
            </w:r>
          </w:p>
          <w:p w14:paraId="49398574" w14:textId="77777777" w:rsidR="6DB9CF10" w:rsidRDefault="6DB9CF10" w:rsidP="6DB9CF10">
            <w:pPr>
              <w:ind w:firstLine="0"/>
              <w:jc w:val="center"/>
            </w:pPr>
          </w:p>
          <w:p w14:paraId="4E16B571" w14:textId="02506C6B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(INSERIR O CÓDIGO FONTE AQUI)</w:t>
            </w:r>
          </w:p>
          <w:p w14:paraId="631DEF91" w14:textId="1A0F6014" w:rsidR="6DB9CF10" w:rsidRDefault="6DB9CF10" w:rsidP="6DB9CF10">
            <w:pPr>
              <w:ind w:firstLine="0"/>
              <w:jc w:val="center"/>
            </w:pPr>
          </w:p>
          <w:p w14:paraId="643B00A0" w14:textId="77777777" w:rsidR="6DB9CF10" w:rsidRDefault="6DB9CF10" w:rsidP="6DB9CF10">
            <w:pPr>
              <w:ind w:firstLine="0"/>
              <w:jc w:val="center"/>
            </w:pPr>
          </w:p>
          <w:p w14:paraId="7FB23AE3" w14:textId="77777777" w:rsidR="6DB9CF10" w:rsidRDefault="6DB9CF10" w:rsidP="6DB9CF10">
            <w:pPr>
              <w:ind w:firstLine="0"/>
              <w:jc w:val="center"/>
            </w:pPr>
          </w:p>
          <w:p w14:paraId="09B0319D" w14:textId="1834E99B" w:rsidR="6DB9CF10" w:rsidRDefault="6DB9CF10" w:rsidP="6DB9CF10">
            <w:pPr>
              <w:pStyle w:val="Legenda"/>
              <w:rPr>
                <w:color w:val="FF0000"/>
              </w:rPr>
            </w:pPr>
          </w:p>
        </w:tc>
      </w:tr>
      <w:tr w:rsidR="6DB9CF10" w14:paraId="21CA8CFA" w14:textId="77777777" w:rsidTr="6DB9CF10">
        <w:trPr>
          <w:trHeight w:val="300"/>
        </w:trPr>
        <w:tc>
          <w:tcPr>
            <w:tcW w:w="9716" w:type="dxa"/>
          </w:tcPr>
          <w:p w14:paraId="5B53E6D6" w14:textId="125E391E" w:rsidR="6DB9CF10" w:rsidRDefault="6DB9CF10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</w:t>
            </w:r>
            <w:r w:rsidR="61665463" w:rsidRPr="6DB9CF10">
              <w:rPr>
                <w:b/>
                <w:bCs/>
                <w:color w:val="113162"/>
              </w:rPr>
              <w:t>:</w:t>
            </w:r>
          </w:p>
          <w:p w14:paraId="72134464" w14:textId="16D11DBA" w:rsidR="6DB9CF10" w:rsidRDefault="6DB9CF10" w:rsidP="6DB9CF10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31652A26" w14:textId="77777777" w:rsidR="6DB9CF10" w:rsidRDefault="6DB9CF10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(COLOCAR IMAGEM AQUI)</w:t>
            </w:r>
          </w:p>
          <w:p w14:paraId="24FAD995" w14:textId="5F699359" w:rsidR="6DB9CF10" w:rsidRDefault="6DB9CF10" w:rsidP="6DB9CF10">
            <w:pPr>
              <w:pStyle w:val="PargrafodaLista"/>
              <w:ind w:left="0" w:firstLine="0"/>
              <w:jc w:val="center"/>
            </w:pPr>
          </w:p>
        </w:tc>
      </w:tr>
      <w:tr w:rsidR="6DB9CF10" w14:paraId="4C05D6BE" w14:textId="77777777" w:rsidTr="6DB9CF10">
        <w:trPr>
          <w:trHeight w:val="300"/>
        </w:trPr>
        <w:tc>
          <w:tcPr>
            <w:tcW w:w="9716" w:type="dxa"/>
          </w:tcPr>
          <w:p w14:paraId="6741E97A" w14:textId="1C5C83F4" w:rsidR="65F6FC3C" w:rsidRDefault="65F6FC3C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 xml:space="preserve">Apresentar a captura de tela do arquivo </w:t>
            </w:r>
            <w:r w:rsidR="009145EF">
              <w:rPr>
                <w:b/>
                <w:bCs/>
                <w:color w:val="113162"/>
              </w:rPr>
              <w:t>CSV</w:t>
            </w:r>
            <w:r w:rsidRPr="6DB9CF10">
              <w:rPr>
                <w:b/>
                <w:bCs/>
                <w:color w:val="113162"/>
              </w:rPr>
              <w:t>:</w:t>
            </w:r>
          </w:p>
          <w:p w14:paraId="1D486708" w14:textId="16D11DBA" w:rsidR="6DB9CF10" w:rsidRDefault="6DB9CF10" w:rsidP="6DB9CF10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470F0BF3" w14:textId="77777777" w:rsidR="65F6FC3C" w:rsidRDefault="65F6FC3C" w:rsidP="6DB9CF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6DB9CF10">
              <w:rPr>
                <w:color w:val="FF0000"/>
              </w:rPr>
              <w:t>(COLOCAR IMAGEM AQUI)</w:t>
            </w:r>
          </w:p>
          <w:p w14:paraId="737F057B" w14:textId="15EDECCC" w:rsidR="6DB9CF10" w:rsidRDefault="6DB9CF10" w:rsidP="6DB9CF10">
            <w:pPr>
              <w:ind w:firstLine="0"/>
              <w:jc w:val="center"/>
            </w:pPr>
          </w:p>
        </w:tc>
      </w:tr>
    </w:tbl>
    <w:p w14:paraId="1D521762" w14:textId="3C1ADE03" w:rsidR="6DB9CF10" w:rsidRDefault="6DB9CF10" w:rsidP="6DB9CF10">
      <w:pPr>
        <w:ind w:firstLine="0"/>
      </w:pPr>
    </w:p>
    <w:sectPr w:rsidR="6DB9CF10" w:rsidSect="001117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091F" w14:textId="77777777" w:rsidR="0046620B" w:rsidRDefault="0046620B" w:rsidP="00B5761D">
      <w:r>
        <w:separator/>
      </w:r>
    </w:p>
    <w:p w14:paraId="7536B736" w14:textId="77777777" w:rsidR="0046620B" w:rsidRDefault="0046620B" w:rsidP="00B5761D"/>
    <w:p w14:paraId="4F1F815C" w14:textId="77777777" w:rsidR="0046620B" w:rsidRDefault="0046620B" w:rsidP="00B5761D"/>
  </w:endnote>
  <w:endnote w:type="continuationSeparator" w:id="0">
    <w:p w14:paraId="0BA13CFA" w14:textId="77777777" w:rsidR="0046620B" w:rsidRDefault="0046620B" w:rsidP="00B5761D">
      <w:r>
        <w:continuationSeparator/>
      </w:r>
    </w:p>
    <w:p w14:paraId="43ACFE3D" w14:textId="77777777" w:rsidR="0046620B" w:rsidRDefault="0046620B" w:rsidP="00B5761D"/>
    <w:p w14:paraId="5EA24592" w14:textId="77777777" w:rsidR="0046620B" w:rsidRDefault="0046620B" w:rsidP="00B5761D"/>
  </w:endnote>
  <w:endnote w:type="continuationNotice" w:id="1">
    <w:p w14:paraId="3736A094" w14:textId="77777777" w:rsidR="0046620B" w:rsidRDefault="004662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2FF7" w14:textId="77777777" w:rsidR="00293A9F" w:rsidRDefault="00293A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 w14:anchorId="43517538">
                <v:shapetype id="_x0000_t110" coordsize="21600,21600" o:spt="110" path="m10800,l,10800,10800,21600,21600,10800xe" w14:anchorId="4F67E7BA">
                  <v:stroke joinstyle="miter"/>
                  <v:path textboxrect="5400,5400,16200,16200" gradientshapeok="t" o:connecttype="rect"/>
                </v:shapetype>
                <v:shape id="Fluxograma: Decisão 41" style="position:absolute;margin-left:-.2pt;margin-top:-7.6pt;width:485.9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113162" strokecolor="#113162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68A59A6" w14:paraId="22F7D2FD" w14:textId="77777777" w:rsidTr="168A59A6">
      <w:trPr>
        <w:trHeight w:val="300"/>
      </w:trPr>
      <w:tc>
        <w:tcPr>
          <w:tcW w:w="3245" w:type="dxa"/>
        </w:tcPr>
        <w:p w14:paraId="5E67093A" w14:textId="395A948C" w:rsidR="168A59A6" w:rsidRDefault="168A59A6" w:rsidP="168A59A6">
          <w:pPr>
            <w:pStyle w:val="Cabealho"/>
            <w:ind w:left="-115"/>
            <w:jc w:val="left"/>
          </w:pPr>
        </w:p>
      </w:tc>
      <w:tc>
        <w:tcPr>
          <w:tcW w:w="3245" w:type="dxa"/>
        </w:tcPr>
        <w:p w14:paraId="0D0AD0C0" w14:textId="6176960F" w:rsidR="168A59A6" w:rsidRDefault="168A59A6" w:rsidP="168A59A6">
          <w:pPr>
            <w:pStyle w:val="Cabealho"/>
            <w:jc w:val="center"/>
          </w:pPr>
        </w:p>
      </w:tc>
      <w:tc>
        <w:tcPr>
          <w:tcW w:w="3245" w:type="dxa"/>
        </w:tcPr>
        <w:p w14:paraId="4F7294E9" w14:textId="5D1BE592" w:rsidR="168A59A6" w:rsidRDefault="168A59A6" w:rsidP="168A59A6">
          <w:pPr>
            <w:pStyle w:val="Cabealho"/>
            <w:ind w:right="-115"/>
            <w:jc w:val="right"/>
          </w:pPr>
        </w:p>
      </w:tc>
    </w:tr>
  </w:tbl>
  <w:p w14:paraId="3C47405F" w14:textId="30712284" w:rsidR="0098532C" w:rsidRDefault="009853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E0A9" w14:textId="77777777" w:rsidR="0046620B" w:rsidRDefault="0046620B" w:rsidP="00B5761D">
      <w:r>
        <w:separator/>
      </w:r>
    </w:p>
    <w:p w14:paraId="590CA74F" w14:textId="77777777" w:rsidR="0046620B" w:rsidRDefault="0046620B" w:rsidP="00B5761D"/>
    <w:p w14:paraId="557B5B8A" w14:textId="77777777" w:rsidR="0046620B" w:rsidRDefault="0046620B" w:rsidP="00B5761D"/>
  </w:footnote>
  <w:footnote w:type="continuationSeparator" w:id="0">
    <w:p w14:paraId="043A4E3B" w14:textId="77777777" w:rsidR="0046620B" w:rsidRDefault="0046620B" w:rsidP="00B5761D">
      <w:r>
        <w:continuationSeparator/>
      </w:r>
    </w:p>
    <w:p w14:paraId="4BD7D55F" w14:textId="77777777" w:rsidR="0046620B" w:rsidRDefault="0046620B" w:rsidP="00B5761D"/>
    <w:p w14:paraId="3221703C" w14:textId="77777777" w:rsidR="0046620B" w:rsidRDefault="0046620B" w:rsidP="00B5761D"/>
  </w:footnote>
  <w:footnote w:type="continuationNotice" w:id="1">
    <w:p w14:paraId="493D68ED" w14:textId="77777777" w:rsidR="0046620B" w:rsidRDefault="004662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3371" w14:textId="77777777" w:rsidR="00293A9F" w:rsidRDefault="00293A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E61D" w14:textId="40ECDDD3" w:rsidR="005D4121" w:rsidRDefault="00FB0992" w:rsidP="00293A9F">
    <w:pPr>
      <w:pStyle w:val="CabealhodoSumrio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3A9F">
      <w:t>Caderno de Resolução</w:t>
    </w:r>
    <w:r>
      <w:t xml:space="preserve"> d</w:t>
    </w:r>
    <w:r w:rsidR="00293A9F">
      <w:t>a</w:t>
    </w:r>
    <w:r>
      <w:t xml:space="preserve"> </w:t>
    </w:r>
    <w:r w:rsidR="00293A9F">
      <w:br/>
    </w:r>
    <w:r>
      <w:t xml:space="preserve">Atividade Prática de </w:t>
    </w:r>
    <w:r w:rsidR="00293A9F">
      <w:br/>
      <w:t>Linguagem de Programação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B868FDC">
            <v:rect id="Retângulo 16" style="position:absolute;margin-left:.5pt;margin-top:6.7pt;width:485.4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w14:anchorId="216918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68A59A6" w14:paraId="39840180" w14:textId="77777777" w:rsidTr="168A59A6">
      <w:trPr>
        <w:trHeight w:val="300"/>
      </w:trPr>
      <w:tc>
        <w:tcPr>
          <w:tcW w:w="3245" w:type="dxa"/>
        </w:tcPr>
        <w:p w14:paraId="7F96CAE7" w14:textId="269E94C1" w:rsidR="168A59A6" w:rsidRDefault="168A59A6" w:rsidP="168A59A6">
          <w:pPr>
            <w:pStyle w:val="Cabealho"/>
            <w:ind w:left="-115"/>
            <w:jc w:val="left"/>
          </w:pPr>
        </w:p>
      </w:tc>
      <w:tc>
        <w:tcPr>
          <w:tcW w:w="3245" w:type="dxa"/>
        </w:tcPr>
        <w:p w14:paraId="34DFABB8" w14:textId="4C282B63" w:rsidR="168A59A6" w:rsidRDefault="168A59A6" w:rsidP="168A59A6">
          <w:pPr>
            <w:pStyle w:val="Cabealho"/>
            <w:jc w:val="center"/>
          </w:pPr>
        </w:p>
      </w:tc>
      <w:tc>
        <w:tcPr>
          <w:tcW w:w="3245" w:type="dxa"/>
        </w:tcPr>
        <w:p w14:paraId="06064346" w14:textId="0A53E6CB" w:rsidR="168A59A6" w:rsidRDefault="168A59A6" w:rsidP="168A59A6">
          <w:pPr>
            <w:pStyle w:val="Cabealho"/>
            <w:ind w:right="-115"/>
            <w:jc w:val="right"/>
          </w:pPr>
        </w:p>
      </w:tc>
    </w:tr>
  </w:tbl>
  <w:p w14:paraId="1CB342C1" w14:textId="3CE170AE" w:rsidR="0098532C" w:rsidRDefault="009853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D27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11DA"/>
    <w:multiLevelType w:val="hybridMultilevel"/>
    <w:tmpl w:val="C4B868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23575"/>
    <w:multiLevelType w:val="hybridMultilevel"/>
    <w:tmpl w:val="32B47918"/>
    <w:lvl w:ilvl="0" w:tplc="1B40E0D6">
      <w:start w:val="1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6F42"/>
    <w:multiLevelType w:val="hybridMultilevel"/>
    <w:tmpl w:val="2E503FC8"/>
    <w:lvl w:ilvl="0" w:tplc="6AAEFAA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1544FB"/>
    <w:multiLevelType w:val="hybridMultilevel"/>
    <w:tmpl w:val="07547562"/>
    <w:lvl w:ilvl="0" w:tplc="6AAEFAA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23B3D"/>
    <w:multiLevelType w:val="hybridMultilevel"/>
    <w:tmpl w:val="B8FEA168"/>
    <w:lvl w:ilvl="0" w:tplc="6AAEFAA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33BA"/>
    <w:multiLevelType w:val="hybridMultilevel"/>
    <w:tmpl w:val="2356E5D6"/>
    <w:lvl w:ilvl="0" w:tplc="C6DC5B0C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228E"/>
    <w:multiLevelType w:val="hybridMultilevel"/>
    <w:tmpl w:val="BF6AB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0F030D"/>
    <w:multiLevelType w:val="hybridMultilevel"/>
    <w:tmpl w:val="776E447A"/>
    <w:lvl w:ilvl="0" w:tplc="1CC8879E">
      <w:start w:val="1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275EC"/>
    <w:multiLevelType w:val="hybridMultilevel"/>
    <w:tmpl w:val="4754E6D4"/>
    <w:lvl w:ilvl="0" w:tplc="78CA5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7EBCE8"/>
    <w:multiLevelType w:val="multilevel"/>
    <w:tmpl w:val="BD8C2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1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601"/>
    <w:multiLevelType w:val="hybridMultilevel"/>
    <w:tmpl w:val="1FB0EC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785269"/>
    <w:multiLevelType w:val="hybridMultilevel"/>
    <w:tmpl w:val="816A4B34"/>
    <w:lvl w:ilvl="0" w:tplc="C41E5E36">
      <w:start w:val="1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F0D31"/>
    <w:multiLevelType w:val="hybridMultilevel"/>
    <w:tmpl w:val="763426EA"/>
    <w:lvl w:ilvl="0" w:tplc="056C5CF4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74042"/>
    <w:multiLevelType w:val="hybridMultilevel"/>
    <w:tmpl w:val="B9C06DCE"/>
    <w:lvl w:ilvl="0" w:tplc="6AAEFAA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47D06"/>
    <w:multiLevelType w:val="hybridMultilevel"/>
    <w:tmpl w:val="4AFC1532"/>
    <w:lvl w:ilvl="0" w:tplc="5DC0000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96666"/>
    <w:multiLevelType w:val="hybridMultilevel"/>
    <w:tmpl w:val="6AA830CA"/>
    <w:lvl w:ilvl="0" w:tplc="D830597E">
      <w:start w:val="1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26621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C4632"/>
    <w:multiLevelType w:val="hybridMultilevel"/>
    <w:tmpl w:val="635638C8"/>
    <w:lvl w:ilvl="0" w:tplc="6AAEFAA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604FD9"/>
    <w:multiLevelType w:val="hybridMultilevel"/>
    <w:tmpl w:val="F51CD464"/>
    <w:lvl w:ilvl="0" w:tplc="6AAEFAA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56D36"/>
    <w:multiLevelType w:val="hybridMultilevel"/>
    <w:tmpl w:val="C0E8377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804745"/>
    <w:multiLevelType w:val="hybridMultilevel"/>
    <w:tmpl w:val="D4E02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22525"/>
    <w:multiLevelType w:val="hybridMultilevel"/>
    <w:tmpl w:val="70ACD8B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C7E22"/>
    <w:multiLevelType w:val="hybridMultilevel"/>
    <w:tmpl w:val="5E08C974"/>
    <w:lvl w:ilvl="0" w:tplc="AB8A55AA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87B8B"/>
    <w:multiLevelType w:val="hybridMultilevel"/>
    <w:tmpl w:val="AE68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C51BC"/>
    <w:multiLevelType w:val="hybridMultilevel"/>
    <w:tmpl w:val="DCBEF148"/>
    <w:lvl w:ilvl="0" w:tplc="AC360E60">
      <w:start w:val="1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453C3"/>
    <w:multiLevelType w:val="hybridMultilevel"/>
    <w:tmpl w:val="B6080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E3673D"/>
    <w:multiLevelType w:val="hybridMultilevel"/>
    <w:tmpl w:val="DB1C6410"/>
    <w:lvl w:ilvl="0" w:tplc="E6DC0E3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85310"/>
    <w:multiLevelType w:val="hybridMultilevel"/>
    <w:tmpl w:val="C2886F9C"/>
    <w:lvl w:ilvl="0" w:tplc="1F6A86EE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146F0"/>
    <w:multiLevelType w:val="hybridMultilevel"/>
    <w:tmpl w:val="1FB0ECF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A20C5E"/>
    <w:multiLevelType w:val="hybridMultilevel"/>
    <w:tmpl w:val="2B6298DA"/>
    <w:lvl w:ilvl="0" w:tplc="0B3C82A0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7" w15:restartNumberingAfterBreak="0">
    <w:nsid w:val="77AA7AA5"/>
    <w:multiLevelType w:val="hybridMultilevel"/>
    <w:tmpl w:val="BF6AB8BC"/>
    <w:lvl w:ilvl="0" w:tplc="D5AEECC6">
      <w:start w:val="1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65983">
    <w:abstractNumId w:val="13"/>
  </w:num>
  <w:num w:numId="2" w16cid:durableId="2039815531">
    <w:abstractNumId w:val="31"/>
  </w:num>
  <w:num w:numId="3" w16cid:durableId="1278878499">
    <w:abstractNumId w:val="14"/>
  </w:num>
  <w:num w:numId="4" w16cid:durableId="7493120">
    <w:abstractNumId w:val="22"/>
  </w:num>
  <w:num w:numId="5" w16cid:durableId="1251281556">
    <w:abstractNumId w:val="8"/>
  </w:num>
  <w:num w:numId="6" w16cid:durableId="1880970949">
    <w:abstractNumId w:val="27"/>
  </w:num>
  <w:num w:numId="7" w16cid:durableId="2059087478">
    <w:abstractNumId w:val="32"/>
  </w:num>
  <w:num w:numId="8" w16cid:durableId="503861874">
    <w:abstractNumId w:val="2"/>
  </w:num>
  <w:num w:numId="9" w16cid:durableId="1810710958">
    <w:abstractNumId w:val="7"/>
  </w:num>
  <w:num w:numId="10" w16cid:durableId="919364150">
    <w:abstractNumId w:val="15"/>
  </w:num>
  <w:num w:numId="11" w16cid:durableId="1248686690">
    <w:abstractNumId w:val="12"/>
  </w:num>
  <w:num w:numId="12" w16cid:durableId="1670282505">
    <w:abstractNumId w:val="0"/>
  </w:num>
  <w:num w:numId="13" w16cid:durableId="1282960844">
    <w:abstractNumId w:val="10"/>
  </w:num>
  <w:num w:numId="14" w16cid:durableId="1597907834">
    <w:abstractNumId w:val="21"/>
  </w:num>
  <w:num w:numId="15" w16cid:durableId="328676674">
    <w:abstractNumId w:val="36"/>
  </w:num>
  <w:num w:numId="16" w16cid:durableId="1038168659">
    <w:abstractNumId w:val="19"/>
  </w:num>
  <w:num w:numId="17" w16cid:durableId="263197767">
    <w:abstractNumId w:val="17"/>
  </w:num>
  <w:num w:numId="18" w16cid:durableId="489251154">
    <w:abstractNumId w:val="28"/>
  </w:num>
  <w:num w:numId="19" w16cid:durableId="22294148">
    <w:abstractNumId w:val="9"/>
  </w:num>
  <w:num w:numId="20" w16cid:durableId="2138991144">
    <w:abstractNumId w:val="33"/>
  </w:num>
  <w:num w:numId="21" w16cid:durableId="868908781">
    <w:abstractNumId w:val="34"/>
  </w:num>
  <w:num w:numId="22" w16cid:durableId="1348751735">
    <w:abstractNumId w:val="37"/>
  </w:num>
  <w:num w:numId="23" w16cid:durableId="1281690040">
    <w:abstractNumId w:val="30"/>
  </w:num>
  <w:num w:numId="24" w16cid:durableId="230776380">
    <w:abstractNumId w:val="11"/>
  </w:num>
  <w:num w:numId="25" w16cid:durableId="1340695213">
    <w:abstractNumId w:val="16"/>
  </w:num>
  <w:num w:numId="26" w16cid:durableId="1577591055">
    <w:abstractNumId w:val="3"/>
  </w:num>
  <w:num w:numId="27" w16cid:durableId="412942526">
    <w:abstractNumId w:val="20"/>
  </w:num>
  <w:num w:numId="28" w16cid:durableId="1641425567">
    <w:abstractNumId w:val="26"/>
  </w:num>
  <w:num w:numId="29" w16cid:durableId="1109200596">
    <w:abstractNumId w:val="1"/>
  </w:num>
  <w:num w:numId="30" w16cid:durableId="340817500">
    <w:abstractNumId w:val="35"/>
  </w:num>
  <w:num w:numId="31" w16cid:durableId="1995378749">
    <w:abstractNumId w:val="25"/>
  </w:num>
  <w:num w:numId="32" w16cid:durableId="219485537">
    <w:abstractNumId w:val="29"/>
  </w:num>
  <w:num w:numId="33" w16cid:durableId="567805302">
    <w:abstractNumId w:val="24"/>
  </w:num>
  <w:num w:numId="34" w16cid:durableId="988166923">
    <w:abstractNumId w:val="23"/>
  </w:num>
  <w:num w:numId="35" w16cid:durableId="586691602">
    <w:abstractNumId w:val="18"/>
  </w:num>
  <w:num w:numId="36" w16cid:durableId="1455640274">
    <w:abstractNumId w:val="5"/>
  </w:num>
  <w:num w:numId="37" w16cid:durableId="1932811300">
    <w:abstractNumId w:val="6"/>
  </w:num>
  <w:num w:numId="38" w16cid:durableId="109820978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E3"/>
    <w:rsid w:val="000479C1"/>
    <w:rsid w:val="00047CBE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458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2BE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3DAE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3C1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EEA"/>
    <w:rsid w:val="00123122"/>
    <w:rsid w:val="001234A2"/>
    <w:rsid w:val="00123988"/>
    <w:rsid w:val="00123996"/>
    <w:rsid w:val="00124907"/>
    <w:rsid w:val="0012509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37BD1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3D18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3A9F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971C1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061A"/>
    <w:rsid w:val="003D0D37"/>
    <w:rsid w:val="003D1B3A"/>
    <w:rsid w:val="003D299F"/>
    <w:rsid w:val="003D2FD6"/>
    <w:rsid w:val="003D4987"/>
    <w:rsid w:val="003D4D6B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F01B7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4026E"/>
    <w:rsid w:val="00440D2C"/>
    <w:rsid w:val="0044104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1D0"/>
    <w:rsid w:val="0046086D"/>
    <w:rsid w:val="00461226"/>
    <w:rsid w:val="00463790"/>
    <w:rsid w:val="0046620B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0CFD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1"/>
    <w:rsid w:val="004E3BD7"/>
    <w:rsid w:val="004E4DAE"/>
    <w:rsid w:val="004E52D3"/>
    <w:rsid w:val="004E5433"/>
    <w:rsid w:val="004E76DF"/>
    <w:rsid w:val="004F0381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3E49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2AA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2337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21"/>
    <w:rsid w:val="005D4186"/>
    <w:rsid w:val="005D477F"/>
    <w:rsid w:val="005D5737"/>
    <w:rsid w:val="005D5B63"/>
    <w:rsid w:val="005D6E19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47ACA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6850"/>
    <w:rsid w:val="007070C2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3D7A"/>
    <w:rsid w:val="00774612"/>
    <w:rsid w:val="0077466C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A54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857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9E4"/>
    <w:rsid w:val="0081205E"/>
    <w:rsid w:val="008122F4"/>
    <w:rsid w:val="008123BE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4BB8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69A9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682F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5EF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04F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0559"/>
    <w:rsid w:val="00982A31"/>
    <w:rsid w:val="00983EB4"/>
    <w:rsid w:val="00983ECF"/>
    <w:rsid w:val="0098498F"/>
    <w:rsid w:val="0098532C"/>
    <w:rsid w:val="0098590D"/>
    <w:rsid w:val="00985C17"/>
    <w:rsid w:val="00990B21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0A60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E4AFD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4A27"/>
    <w:rsid w:val="00A7536E"/>
    <w:rsid w:val="00A80491"/>
    <w:rsid w:val="00A81072"/>
    <w:rsid w:val="00A82900"/>
    <w:rsid w:val="00A8540D"/>
    <w:rsid w:val="00A86024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0E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4E76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1E45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4220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0301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3951"/>
    <w:rsid w:val="00C647E6"/>
    <w:rsid w:val="00C659D2"/>
    <w:rsid w:val="00C6641D"/>
    <w:rsid w:val="00C66E4C"/>
    <w:rsid w:val="00C677D1"/>
    <w:rsid w:val="00C67AE6"/>
    <w:rsid w:val="00C70D10"/>
    <w:rsid w:val="00C71CF9"/>
    <w:rsid w:val="00C737B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684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23D9"/>
    <w:rsid w:val="00D72785"/>
    <w:rsid w:val="00D75162"/>
    <w:rsid w:val="00D751F7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B7FB6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2D7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727"/>
    <w:rsid w:val="00FB6130"/>
    <w:rsid w:val="00FB6315"/>
    <w:rsid w:val="00FB6DEF"/>
    <w:rsid w:val="00FB70B7"/>
    <w:rsid w:val="00FB726A"/>
    <w:rsid w:val="00FC05DC"/>
    <w:rsid w:val="00FC08F7"/>
    <w:rsid w:val="00FC1786"/>
    <w:rsid w:val="00FC23FC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51E"/>
    <w:rsid w:val="00FF66B6"/>
    <w:rsid w:val="0109F061"/>
    <w:rsid w:val="038D412D"/>
    <w:rsid w:val="0423AF1D"/>
    <w:rsid w:val="0A8A39CD"/>
    <w:rsid w:val="0B721426"/>
    <w:rsid w:val="0E114998"/>
    <w:rsid w:val="132035AF"/>
    <w:rsid w:val="15E646A7"/>
    <w:rsid w:val="168A59A6"/>
    <w:rsid w:val="1783E8B8"/>
    <w:rsid w:val="1E6E5956"/>
    <w:rsid w:val="1F1E2B30"/>
    <w:rsid w:val="25441E4B"/>
    <w:rsid w:val="26F05DB8"/>
    <w:rsid w:val="2A178F6E"/>
    <w:rsid w:val="2AC610AF"/>
    <w:rsid w:val="2F0A69D8"/>
    <w:rsid w:val="2F53A6B6"/>
    <w:rsid w:val="34DD07DA"/>
    <w:rsid w:val="3766A621"/>
    <w:rsid w:val="3FDBBEF1"/>
    <w:rsid w:val="41778F52"/>
    <w:rsid w:val="42ED20C7"/>
    <w:rsid w:val="436EFC99"/>
    <w:rsid w:val="43AC7613"/>
    <w:rsid w:val="4677F2BE"/>
    <w:rsid w:val="46D4BC7D"/>
    <w:rsid w:val="4A9B4250"/>
    <w:rsid w:val="559A5B81"/>
    <w:rsid w:val="581820CE"/>
    <w:rsid w:val="5840CADE"/>
    <w:rsid w:val="58EEB35B"/>
    <w:rsid w:val="5E459291"/>
    <w:rsid w:val="6031DBD5"/>
    <w:rsid w:val="61665463"/>
    <w:rsid w:val="640CC3C0"/>
    <w:rsid w:val="65F6FC3C"/>
    <w:rsid w:val="6C95E76D"/>
    <w:rsid w:val="6DB9CF10"/>
    <w:rsid w:val="6EE16267"/>
    <w:rsid w:val="723610C6"/>
    <w:rsid w:val="74A0F952"/>
    <w:rsid w:val="7CA8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7E376B2E-CC63-4F0B-A6B6-0071E950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B0C1F0CB84347B6B559DA9017877A" ma:contentTypeVersion="2" ma:contentTypeDescription="Create a new document." ma:contentTypeScope="" ma:versionID="8492bad9893da0db23aa2edf512cce17">
  <xsd:schema xmlns:xsd="http://www.w3.org/2001/XMLSchema" xmlns:xs="http://www.w3.org/2001/XMLSchema" xmlns:p="http://schemas.microsoft.com/office/2006/metadata/properties" xmlns:ns2="c4a9ce18-c9d9-44b3-94fc-0aa9cf35260d" targetNamespace="http://schemas.microsoft.com/office/2006/metadata/properties" ma:root="true" ma:fieldsID="9a2e2c147ca60a3d41cb007cf765fa00" ns2:_="">
    <xsd:import namespace="c4a9ce18-c9d9-44b3-94fc-0aa9cf3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ce18-c9d9-44b3-94fc-0aa9cf35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E91EE-AF6E-446A-918E-800F3C173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9ce18-c9d9-44b3-94fc-0aa9cf35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8705A8-5666-42F6-8BF2-E9164633499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2EB47F-DA7D-49A2-B09E-B511275A44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0</TotalTime>
  <Pages>6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Microprocessadores e Microcontroladores</vt:lpstr>
    </vt:vector>
  </TitlesOfParts>
  <Company>UNINTER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</dc:title>
  <dc:subject>CADERNO DE RESOLUÇÃO DA ATIVIDADE PRÁTICA</dc:subject>
  <dc:creator>WINSTON.F@uninter.com</dc:creator>
  <cp:keywords/>
  <dc:description/>
  <cp:lastModifiedBy>WINSTON SEN LUN FUNG</cp:lastModifiedBy>
  <cp:revision>2</cp:revision>
  <cp:lastPrinted>2020-11-24T00:22:00Z</cp:lastPrinted>
  <dcterms:created xsi:type="dcterms:W3CDTF">2023-09-19T17:13:00Z</dcterms:created>
  <dcterms:modified xsi:type="dcterms:W3CDTF">2023-09-19T17:13:00Z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0x010100E67B0C1F0CB84347B6B559DA9017877A</vt:lpwstr>
  </property>
</Properties>
</file>