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AA83B6E" wp14:editId="0E67FD5A">
                    <wp:simplePos x="0" y="0"/>
                    <wp:positionH relativeFrom="column">
                      <wp:posOffset>-19050</wp:posOffset>
                    </wp:positionH>
                    <wp:positionV relativeFrom="paragraph">
                      <wp:posOffset>4343400</wp:posOffset>
                    </wp:positionV>
                    <wp:extent cx="6188710" cy="2870200"/>
                    <wp:effectExtent l="0" t="0" r="0" b="6350"/>
                    <wp:wrapNone/>
                    <wp:docPr id="3" name="Retâ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88710" cy="287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BC4551" w14:textId="77777777" w:rsidR="00773D7A" w:rsidRPr="002538D2" w:rsidRDefault="00773D7A" w:rsidP="00773D7A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color w:val="ED7D31" w:themeColor="accent2"/>
                                    <w:sz w:val="56"/>
                                    <w:szCs w:val="56"/>
                                  </w:rPr>
                                </w:pPr>
                                <w:r w:rsidRPr="002538D2">
                                  <w:rPr>
                                    <w:rFonts w:ascii="Calibri" w:hAnsi="Calibri" w:cs="Calibri"/>
                                    <w:b/>
                                    <w:color w:val="ED7D31" w:themeColor="accent2"/>
                                    <w:sz w:val="56"/>
                                    <w:szCs w:val="56"/>
                                  </w:rPr>
                                  <w:t>CADERNO DE RESPOSTAS DA ATIVIDADE PRÁTICA DE:</w:t>
                                </w:r>
                              </w:p>
                              <w:p w14:paraId="0DBC1769" w14:textId="77777777" w:rsidR="00773D7A" w:rsidRPr="002538D2" w:rsidRDefault="00773D7A" w:rsidP="00773D7A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color w:val="1F3864"/>
                                    <w:sz w:val="52"/>
                                    <w:szCs w:val="52"/>
                                  </w:rPr>
                                </w:pPr>
                                <w:r w:rsidRPr="002538D2">
                                  <w:rPr>
                                    <w:rFonts w:ascii="Calibri" w:hAnsi="Calibri" w:cs="Calibri"/>
                                    <w:b/>
                                    <w:color w:val="1F3864"/>
                                    <w:sz w:val="52"/>
                                    <w:szCs w:val="52"/>
                                  </w:rPr>
                                  <w:t>Linguagem de Programação</w:t>
                                </w:r>
                              </w:p>
                              <w:p w14:paraId="03DAC8AD" w14:textId="77777777" w:rsidR="00773D7A" w:rsidRPr="002538D2" w:rsidRDefault="00AA10E7" w:rsidP="00773D7A">
                                <w:pPr>
                                  <w:spacing w:line="252" w:lineRule="auto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color w:val="1F3864"/>
                                    <w:sz w:val="52"/>
                                    <w:szCs w:val="52"/>
                                  </w:rPr>
                                </w:pPr>
                                <w:r w:rsidRPr="002538D2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1F3864"/>
                                    <w:sz w:val="52"/>
                                    <w:szCs w:val="52"/>
                                  </w:rPr>
                                  <w:t> </w:t>
                                </w:r>
                              </w:p>
                              <w:p w14:paraId="7B514ACB" w14:textId="456FB4A3" w:rsidR="00773D7A" w:rsidRPr="002538D2" w:rsidRDefault="00773D7A" w:rsidP="00773D7A">
                                <w:pPr>
                                  <w:spacing w:line="252" w:lineRule="auto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 w:rsidRPr="002538D2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ALUNO:</w:t>
                                </w:r>
                                <w:r w:rsidRPr="002538D2">
                                  <w:rPr>
                                    <w:b/>
                                    <w:color w:val="FF0000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2538D2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[Nome] –</w:t>
                                </w:r>
                                <w:r w:rsidR="00B72B7E" w:rsidRPr="002538D2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2538D2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[RU]</w:t>
                                </w:r>
                              </w:p>
                            </w:txbxContent>
                          </wps:txbx>
                          <wps:bodyPr spcFirstLastPara="0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AA83B6E" id="Retângulo 3" o:spid="_x0000_s1026" style="position:absolute;left:0;text-align:left;margin-left:-1.5pt;margin-top:342pt;width:487.3pt;height:2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" filled="f" stroked="f" strokeweight=".5pt">
                    <v:textbox>
                      <w:txbxContent>
                        <w:p w14:paraId="6CBC4551" w14:textId="77777777" w:rsidR="00773D7A" w:rsidRPr="002538D2" w:rsidRDefault="00773D7A" w:rsidP="00773D7A">
                          <w:pPr>
                            <w:spacing w:line="252" w:lineRule="auto"/>
                            <w:jc w:val="center"/>
                            <w:rPr>
                              <w:rFonts w:ascii="Calibri" w:hAnsi="Calibri" w:cs="Calibri"/>
                              <w:b/>
                              <w:color w:val="ED7D31" w:themeColor="accent2"/>
                              <w:sz w:val="56"/>
                              <w:szCs w:val="56"/>
                            </w:rPr>
                          </w:pPr>
                          <w:r w:rsidRPr="002538D2">
                            <w:rPr>
                              <w:rFonts w:ascii="Calibri" w:hAnsi="Calibri" w:cs="Calibri"/>
                              <w:b/>
                              <w:color w:val="ED7D31" w:themeColor="accent2"/>
                              <w:sz w:val="56"/>
                              <w:szCs w:val="56"/>
                            </w:rPr>
                            <w:t>CADERNO DE RESPOSTAS DA ATIVIDADE PRÁTICA DE:</w:t>
                          </w:r>
                        </w:p>
                        <w:p w14:paraId="0DBC1769" w14:textId="77777777" w:rsidR="00773D7A" w:rsidRPr="002538D2" w:rsidRDefault="00773D7A" w:rsidP="00773D7A">
                          <w:pPr>
                            <w:spacing w:line="252" w:lineRule="auto"/>
                            <w:jc w:val="center"/>
                            <w:rPr>
                              <w:rFonts w:ascii="Calibri" w:hAnsi="Calibri" w:cs="Calibri"/>
                              <w:b/>
                              <w:color w:val="1F3864"/>
                              <w:sz w:val="52"/>
                              <w:szCs w:val="52"/>
                            </w:rPr>
                          </w:pPr>
                          <w:r w:rsidRPr="002538D2">
                            <w:rPr>
                              <w:rFonts w:ascii="Calibri" w:hAnsi="Calibri" w:cs="Calibri"/>
                              <w:b/>
                              <w:color w:val="1F3864"/>
                              <w:sz w:val="52"/>
                              <w:szCs w:val="52"/>
                            </w:rPr>
                            <w:t>Linguagem de Programação</w:t>
                          </w:r>
                        </w:p>
                        <w:p w14:paraId="03DAC8AD" w14:textId="77777777" w:rsidR="00773D7A" w:rsidRPr="002538D2" w:rsidRDefault="00AA10E7" w:rsidP="00773D7A">
                          <w:pPr>
                            <w:spacing w:line="252" w:lineRule="auto"/>
                            <w:jc w:val="center"/>
                            <w:rPr>
                              <w:rFonts w:ascii="Calibri" w:hAnsi="Calibri" w:cs="Calibri"/>
                              <w:b/>
                              <w:color w:val="1F3864"/>
                              <w:sz w:val="52"/>
                              <w:szCs w:val="52"/>
                            </w:rPr>
                          </w:pPr>
                          <w:r w:rsidRPr="002538D2">
                            <w:rPr>
                              <w:rFonts w:ascii="Calibri" w:hAnsi="Calibri" w:cs="Calibri"/>
                              <w:b/>
                              <w:bCs/>
                              <w:color w:val="1F3864"/>
                              <w:sz w:val="52"/>
                              <w:szCs w:val="52"/>
                            </w:rPr>
                            <w:t> </w:t>
                          </w:r>
                        </w:p>
                        <w:p w14:paraId="7B514ACB" w14:textId="456FB4A3" w:rsidR="00773D7A" w:rsidRPr="002538D2" w:rsidRDefault="00773D7A" w:rsidP="00773D7A">
                          <w:pPr>
                            <w:spacing w:line="252" w:lineRule="auto"/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2538D2">
                            <w:rPr>
                              <w:b/>
                              <w:sz w:val="44"/>
                              <w:szCs w:val="44"/>
                            </w:rPr>
                            <w:t>ALUNO:</w:t>
                          </w:r>
                          <w:r w:rsidRPr="002538D2">
                            <w:rPr>
                              <w:b/>
                              <w:color w:val="FF0000"/>
                              <w:sz w:val="44"/>
                              <w:szCs w:val="44"/>
                            </w:rPr>
                            <w:t xml:space="preserve"> </w:t>
                          </w:r>
                          <w:r w:rsidR="002538D2">
                            <w:rPr>
                              <w:b/>
                              <w:sz w:val="44"/>
                              <w:szCs w:val="44"/>
                            </w:rPr>
                            <w:t>[Nome] –</w:t>
                          </w:r>
                          <w:r w:rsidR="00B72B7E" w:rsidRPr="002538D2">
                            <w:rPr>
                              <w:b/>
                              <w:sz w:val="44"/>
                              <w:szCs w:val="44"/>
                            </w:rPr>
                            <w:t xml:space="preserve"> </w:t>
                          </w:r>
                          <w:r w:rsidR="002538D2">
                            <w:rPr>
                              <w:b/>
                              <w:sz w:val="44"/>
                              <w:szCs w:val="44"/>
                            </w:rPr>
                            <w:t>[RU]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F74479" wp14:editId="7F8A2A13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1EC44A99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202</w:t>
                                </w:r>
                                <w:r w:rsidR="002538D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0F7447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7" type="#_x0000_t202" style="position:absolute;left:0;text-align:left;margin-left:423.85pt;margin-top:.25pt;width:63.7pt;height:5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6FE2AC8F" w14:textId="00EC09FB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1EC44A99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202</w:t>
                          </w:r>
                          <w:r w:rsidR="002538D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6A5F6B08" w14:textId="05525E96" w:rsidR="00CE3906" w:rsidRPr="00834C32" w:rsidRDefault="005318AE" w:rsidP="00834C32">
      <w:pP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38AB29F" wp14:editId="4C712AB3">
                <wp:simplePos x="0" y="0"/>
                <wp:positionH relativeFrom="column">
                  <wp:posOffset>1308</wp:posOffset>
                </wp:positionH>
                <wp:positionV relativeFrom="paragraph">
                  <wp:posOffset>1750668</wp:posOffset>
                </wp:positionV>
                <wp:extent cx="6186731" cy="792480"/>
                <wp:effectExtent l="0" t="0" r="0" b="762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731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4A3B7" w14:textId="77777777" w:rsidR="003971C1" w:rsidRDefault="003971C1" w:rsidP="00D80AA7">
                            <w:pPr>
                              <w:pStyle w:val="13-AUTORIADOMATERIAL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68288F4" w14:textId="081E5610" w:rsidR="00FB0992" w:rsidRPr="002538D2" w:rsidRDefault="00FB0992" w:rsidP="00D80AA7">
                            <w:pPr>
                              <w:pStyle w:val="13-AUTORIADOMATERIAL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2538D2">
                              <w:rPr>
                                <w:color w:val="FFFFFF" w:themeColor="background1"/>
                                <w:lang w:val="en-US"/>
                              </w:rPr>
                              <w:t xml:space="preserve">Prof. </w:t>
                            </w:r>
                            <w:r w:rsidR="00533E49" w:rsidRPr="002538D2">
                              <w:rPr>
                                <w:color w:val="FFFFFF" w:themeColor="background1"/>
                                <w:lang w:val="en-US"/>
                              </w:rPr>
                              <w:t xml:space="preserve">Winston Sen Lun Fung, </w:t>
                            </w:r>
                            <w:r w:rsidR="002538D2">
                              <w:rPr>
                                <w:color w:val="FFFFFF" w:themeColor="background1"/>
                                <w:lang w:val="en-US"/>
                              </w:rPr>
                              <w:t>Me</w:t>
                            </w:r>
                            <w:r w:rsidR="00533E49" w:rsidRPr="002538D2">
                              <w:rPr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pt;margin-top:137.85pt;width:487.15pt;height:62.4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" filled="f" stroked="f" strokeweight=".5pt">
                <v:textbox>
                  <w:txbxContent>
                    <w:p w14:paraId="75E4A3B7" w14:textId="77777777" w:rsidR="003971C1" w:rsidRDefault="003971C1" w:rsidP="00D80AA7">
                      <w:pPr>
                        <w:pStyle w:val="13-AUTORIADOMATERIAL"/>
                        <w:rPr>
                          <w:color w:val="FFFFFF" w:themeColor="background1"/>
                        </w:rPr>
                      </w:pPr>
                    </w:p>
                    <w:p w14:paraId="268288F4" w14:textId="081E5610" w:rsidR="00FB0992" w:rsidRPr="002538D2" w:rsidRDefault="00FB0992" w:rsidP="00D80AA7">
                      <w:pPr>
                        <w:pStyle w:val="13-AUTORIADOMATERIAL"/>
                        <w:rPr>
                          <w:color w:val="FFFFFF" w:themeColor="background1"/>
                          <w:lang w:val="en-US"/>
                        </w:rPr>
                      </w:pPr>
                      <w:r w:rsidRPr="002538D2">
                        <w:rPr>
                          <w:color w:val="FFFFFF" w:themeColor="background1"/>
                          <w:lang w:val="en-US"/>
                        </w:rPr>
                        <w:t xml:space="preserve">Prof. </w:t>
                      </w:r>
                      <w:r w:rsidR="00533E49" w:rsidRPr="002538D2">
                        <w:rPr>
                          <w:color w:val="FFFFFF" w:themeColor="background1"/>
                          <w:lang w:val="en-US"/>
                        </w:rPr>
                        <w:t xml:space="preserve">Winston Sen Lun Fung, </w:t>
                      </w:r>
                      <w:r w:rsidR="002538D2">
                        <w:rPr>
                          <w:color w:val="FFFFFF" w:themeColor="background1"/>
                          <w:lang w:val="en-US"/>
                        </w:rPr>
                        <w:t>Me</w:t>
                      </w:r>
                      <w:r w:rsidR="00533E49" w:rsidRPr="002538D2">
                        <w:rPr>
                          <w:color w:val="FFFFFF" w:themeColor="background1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2CD1A21E" wp14:editId="59B67984">
                <wp:simplePos x="0" y="0"/>
                <wp:positionH relativeFrom="column">
                  <wp:posOffset>1270</wp:posOffset>
                </wp:positionH>
                <wp:positionV relativeFrom="paragraph">
                  <wp:posOffset>1596590</wp:posOffset>
                </wp:positionV>
                <wp:extent cx="6185535" cy="939911"/>
                <wp:effectExtent l="0" t="0" r="5715" b="0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939911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EAAF1A8"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 w14:anchorId="5B964D18">
                <v:stroke joinstyle="miter"/>
                <v:path textboxrect="0,0,21600,17322" o:connecttype="custom" o:connectlocs="10800,0;0,10800;10800,20400;21600,10800"/>
              </v:shapetype>
              <v:shape id="Fluxograma: Documento 27" style="position:absolute;margin-left:.1pt;margin-top:125.7pt;width:487.05pt;height:74pt;rotation:180;z-index:-251658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113162" stroked="f" strokeweight="1pt" type="#_x0000_t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E8101A5" wp14:editId="22C58300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4D2D30A">
              <v:shape id="Fluxograma: Documento 28" style="position:absolute;margin-left:.35pt;margin-top:121.2pt;width:488.05pt;height:80.9pt;rotation:180;z-index:-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d="f" strokeweight="1pt" type="#_x0000_t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w14:anchorId="790217DC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6D8A0A7" wp14:editId="35C68E2E">
                <wp:simplePos x="0" y="0"/>
                <wp:positionH relativeFrom="column">
                  <wp:posOffset>3819</wp:posOffset>
                </wp:positionH>
                <wp:positionV relativeFrom="paragraph">
                  <wp:posOffset>1417319</wp:posOffset>
                </wp:positionV>
                <wp:extent cx="6185535" cy="1153160"/>
                <wp:effectExtent l="0" t="0" r="5715" b="889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53160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54EF2146">
              <v:shape id="Fluxograma: Documento 26" style="position:absolute;margin-left:.3pt;margin-top:111.6pt;width:487.05pt;height:90.8pt;rotation:180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5a607" stroked="f" strokeweight="1pt" type="#_x0000_t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" w14:anchorId="3E2D8043"/>
            </w:pict>
          </mc:Fallback>
        </mc:AlternateContent>
      </w:r>
      <w:r w:rsidR="008604EE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CE3906" w14:paraId="281A8ED6" w14:textId="77777777" w:rsidTr="6DB9CF10">
        <w:tc>
          <w:tcPr>
            <w:tcW w:w="9716" w:type="dxa"/>
            <w:shd w:val="clear" w:color="auto" w:fill="113162"/>
          </w:tcPr>
          <w:p w14:paraId="161E6BCF" w14:textId="3312DAE3" w:rsidR="00CE3906" w:rsidRPr="00D91FAE" w:rsidRDefault="58EEB35B">
            <w:pPr>
              <w:ind w:firstLine="0"/>
              <w:rPr>
                <w:b/>
                <w:bCs/>
              </w:rPr>
            </w:pPr>
            <w:r w:rsidRPr="6DB9CF10">
              <w:rPr>
                <w:b/>
                <w:bCs/>
                <w:color w:val="F5A607"/>
                <w:sz w:val="40"/>
                <w:szCs w:val="40"/>
              </w:rPr>
              <w:lastRenderedPageBreak/>
              <w:t>PRÁTICA 01</w:t>
            </w:r>
          </w:p>
        </w:tc>
      </w:tr>
      <w:tr w:rsidR="00CE3906" w14:paraId="070D7866" w14:textId="77777777" w:rsidTr="6DB9CF10">
        <w:tc>
          <w:tcPr>
            <w:tcW w:w="9716" w:type="dxa"/>
          </w:tcPr>
          <w:p w14:paraId="7F9B620D" w14:textId="37A47AD5" w:rsidR="00CE3906" w:rsidRPr="00FB0323" w:rsidRDefault="00CE3906" w:rsidP="6DB9CF10">
            <w:pPr>
              <w:ind w:firstLine="0"/>
              <w:rPr>
                <w:b/>
                <w:bCs/>
                <w:color w:val="113162"/>
                <w:sz w:val="16"/>
                <w:szCs w:val="16"/>
              </w:rPr>
            </w:pPr>
          </w:p>
        </w:tc>
      </w:tr>
      <w:tr w:rsidR="00CE3906" w14:paraId="0D5D844A" w14:textId="77777777" w:rsidTr="6DB9CF10">
        <w:tc>
          <w:tcPr>
            <w:tcW w:w="9716" w:type="dxa"/>
            <w:shd w:val="clear" w:color="auto" w:fill="113162"/>
          </w:tcPr>
          <w:p w14:paraId="31FBCBF3" w14:textId="77777777" w:rsidR="005923B0" w:rsidRDefault="005923B0" w:rsidP="005923B0">
            <w:r>
              <w:t>Cálculo de Momento de Inércia de uma Seção Retangular (Engenharia) e Análise Básica. Neste exercício, você irá:</w:t>
            </w:r>
          </w:p>
          <w:p w14:paraId="23CBF1CF" w14:textId="77777777" w:rsidR="005923B0" w:rsidRDefault="005923B0" w:rsidP="005923B0">
            <w:pPr>
              <w:pStyle w:val="PargrafodaLista"/>
              <w:numPr>
                <w:ilvl w:val="0"/>
                <w:numId w:val="53"/>
              </w:numPr>
            </w:pPr>
            <w:r>
              <w:t>Solicitar ao usuário as dimensões (largura e altura) de uma viga com seção transversal retangular.</w:t>
            </w:r>
          </w:p>
          <w:p w14:paraId="62086571" w14:textId="77777777" w:rsidR="005923B0" w:rsidRDefault="005923B0" w:rsidP="005923B0">
            <w:pPr>
              <w:pStyle w:val="PargrafodaLista"/>
              <w:numPr>
                <w:ilvl w:val="0"/>
                <w:numId w:val="53"/>
              </w:numPr>
            </w:pPr>
            <w:r>
              <w:t>Calcular dois valores importantes na área de Engenharia Estrutural:</w:t>
            </w:r>
          </w:p>
          <w:p w14:paraId="772898AF" w14:textId="77777777" w:rsidR="005923B0" w:rsidRDefault="005923B0" w:rsidP="005923B0">
            <w:pPr>
              <w:pStyle w:val="PargrafodaLista"/>
              <w:numPr>
                <w:ilvl w:val="1"/>
                <w:numId w:val="53"/>
              </w:numPr>
            </w:pPr>
            <w:r>
              <w:t>Área da seção transversal (b × h)</w:t>
            </w:r>
          </w:p>
          <w:p w14:paraId="6B765C58" w14:textId="77777777" w:rsidR="005923B0" w:rsidRDefault="005923B0" w:rsidP="005923B0">
            <w:pPr>
              <w:pStyle w:val="PargrafodaLista"/>
              <w:numPr>
                <w:ilvl w:val="1"/>
                <w:numId w:val="53"/>
              </w:numPr>
            </w:pPr>
            <w:r>
              <w:t>Momento de inércia dessa seção em relação ao eixo neutro, usando a fórmula:</w:t>
            </w:r>
          </w:p>
          <w:p w14:paraId="6B940284" w14:textId="77777777" w:rsidR="004A7212" w:rsidRDefault="004A7212" w:rsidP="004A7212">
            <w:pPr>
              <w:pStyle w:val="PargrafodaLista"/>
              <w:ind w:left="1440" w:firstLine="0"/>
            </w:pPr>
          </w:p>
          <w:p w14:paraId="36C19607" w14:textId="77777777" w:rsidR="005923B0" w:rsidRPr="004A7212" w:rsidRDefault="005923B0" w:rsidP="005923B0">
            <w:pPr>
              <w:pStyle w:val="PargrafodaList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b ×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  <w:p w14:paraId="0B448DC5" w14:textId="77777777" w:rsidR="004A7212" w:rsidRDefault="004A7212" w:rsidP="005923B0">
            <w:pPr>
              <w:pStyle w:val="PargrafodaLista"/>
              <w:ind w:firstLine="0"/>
            </w:pPr>
          </w:p>
          <w:p w14:paraId="3BA56056" w14:textId="77777777" w:rsidR="005923B0" w:rsidRDefault="005923B0" w:rsidP="005923B0">
            <w:pPr>
              <w:pStyle w:val="PargrafodaLista"/>
              <w:numPr>
                <w:ilvl w:val="0"/>
                <w:numId w:val="53"/>
              </w:numPr>
            </w:pPr>
            <w:r>
              <w:t>Exibir os resultados e verificar se a área resultante atinge ou excede determinado valor de referência (por exemplo, 100 cm²), interpretando de forma simples se a viga poderia suportar uma “carga básica”.</w:t>
            </w:r>
          </w:p>
          <w:p w14:paraId="6BE076A1" w14:textId="77777777" w:rsidR="004A7212" w:rsidRDefault="004A7212" w:rsidP="005923B0">
            <w:pPr>
              <w:pStyle w:val="PargrafodaLista"/>
              <w:numPr>
                <w:ilvl w:val="0"/>
                <w:numId w:val="53"/>
              </w:numPr>
            </w:pPr>
          </w:p>
          <w:p w14:paraId="526D9C42" w14:textId="77777777" w:rsidR="005923B0" w:rsidRDefault="005923B0" w:rsidP="005923B0">
            <w:r>
              <w:t>Dessa forma, você exercitará tanto o cálculo de propriedades de uma seção retangular (conceito importante na Engenharia), quanto a implementação de entrada, processamento e saída de dados em Linguagem C.</w:t>
            </w:r>
          </w:p>
          <w:p w14:paraId="59712709" w14:textId="77777777" w:rsidR="004A7212" w:rsidRDefault="004A7212" w:rsidP="005923B0"/>
          <w:p w14:paraId="521061B9" w14:textId="77777777" w:rsidR="005923B0" w:rsidRPr="004C7DCA" w:rsidRDefault="005923B0" w:rsidP="005923B0">
            <w:pPr>
              <w:pStyle w:val="PargrafodaLista"/>
              <w:numPr>
                <w:ilvl w:val="0"/>
                <w:numId w:val="54"/>
              </w:numPr>
              <w:rPr>
                <w:b/>
                <w:bCs/>
              </w:rPr>
            </w:pPr>
            <w:r w:rsidRPr="004C7DCA">
              <w:rPr>
                <w:b/>
                <w:bCs/>
              </w:rPr>
              <w:t>Objetivo</w:t>
            </w:r>
          </w:p>
          <w:p w14:paraId="5981D690" w14:textId="77777777" w:rsidR="005923B0" w:rsidRDefault="005923B0" w:rsidP="005923B0">
            <w:r>
              <w:t xml:space="preserve">   - Ler a largura (b) e a altura (h) de uma viga retangular (em cm).</w:t>
            </w:r>
          </w:p>
          <w:p w14:paraId="651142C7" w14:textId="77777777" w:rsidR="005923B0" w:rsidRDefault="005923B0" w:rsidP="005923B0">
            <w:r>
              <w:t xml:space="preserve">   - Calcular:</w:t>
            </w:r>
          </w:p>
          <w:p w14:paraId="623BBEC8" w14:textId="77777777" w:rsidR="005923B0" w:rsidRDefault="005923B0" w:rsidP="005923B0">
            <w:r>
              <w:t xml:space="preserve">     • A área da seção transversal: A = b × h</w:t>
            </w:r>
          </w:p>
          <w:p w14:paraId="2912ED7A" w14:textId="77777777" w:rsidR="005923B0" w:rsidRDefault="005923B0" w:rsidP="005923B0">
            <w:r>
              <w:t xml:space="preserve">     • O momento de inércia em relação ao eixo neutro (seção retangular): I = (b × h³) / 12</w:t>
            </w:r>
          </w:p>
          <w:p w14:paraId="562D2D99" w14:textId="77777777" w:rsidR="005923B0" w:rsidRDefault="005923B0" w:rsidP="005923B0">
            <w:r>
              <w:t xml:space="preserve">   - Verificar se a área ≥ 100 cm² (por exemplo), informando se está apta ou não para suportar uma “carga básica”.</w:t>
            </w:r>
          </w:p>
          <w:p w14:paraId="1E3B1CFA" w14:textId="77777777" w:rsidR="005923B0" w:rsidRDefault="005923B0" w:rsidP="005923B0">
            <w:pPr>
              <w:ind w:firstLine="0"/>
            </w:pPr>
          </w:p>
          <w:p w14:paraId="5CD366DB" w14:textId="77777777" w:rsidR="005923B0" w:rsidRPr="004C7DCA" w:rsidRDefault="005923B0" w:rsidP="005923B0">
            <w:pPr>
              <w:pStyle w:val="PargrafodaLista"/>
              <w:numPr>
                <w:ilvl w:val="0"/>
                <w:numId w:val="54"/>
              </w:numPr>
              <w:rPr>
                <w:b/>
                <w:bCs/>
              </w:rPr>
            </w:pPr>
            <w:r w:rsidRPr="004C7DCA">
              <w:rPr>
                <w:b/>
                <w:bCs/>
              </w:rPr>
              <w:t>Passos Sugeridos</w:t>
            </w:r>
          </w:p>
          <w:p w14:paraId="351DB6B4" w14:textId="77777777" w:rsidR="005923B0" w:rsidRDefault="005923B0" w:rsidP="005923B0">
            <w:r>
              <w:t xml:space="preserve">   a) Ler b e h do teclado (como </w:t>
            </w:r>
            <w:proofErr w:type="spellStart"/>
            <w:r>
              <w:t>float</w:t>
            </w:r>
            <w:proofErr w:type="spellEnd"/>
            <w:r>
              <w:t>/</w:t>
            </w:r>
            <w:proofErr w:type="spellStart"/>
            <w:r>
              <w:t>double</w:t>
            </w:r>
            <w:proofErr w:type="spellEnd"/>
            <w:r>
              <w:t>).</w:t>
            </w:r>
          </w:p>
          <w:p w14:paraId="4FF6D462" w14:textId="77777777" w:rsidR="005923B0" w:rsidRDefault="005923B0" w:rsidP="005923B0">
            <w:r>
              <w:t xml:space="preserve">   b) Calcular a área e o momento de inércia.</w:t>
            </w:r>
          </w:p>
          <w:p w14:paraId="4B3E87E5" w14:textId="77777777" w:rsidR="005923B0" w:rsidRDefault="005923B0" w:rsidP="005923B0">
            <w:r>
              <w:t xml:space="preserve">   c) Exibir os valores calculados.</w:t>
            </w:r>
          </w:p>
          <w:p w14:paraId="4D6FFDCC" w14:textId="4C2DFB78" w:rsidR="005923B0" w:rsidRDefault="005923B0" w:rsidP="004A7212">
            <w:r>
              <w:t xml:space="preserve">   d) Exibir a mensagem se A &gt;= 100: “A viga está apta…”; e a mensagem se A &lt; 100</w:t>
            </w:r>
            <w:proofErr w:type="gramStart"/>
            <w:r>
              <w:t>:  “</w:t>
            </w:r>
            <w:proofErr w:type="gramEnd"/>
            <w:r>
              <w:t>A viga não está apta ...”.</w:t>
            </w:r>
          </w:p>
          <w:p w14:paraId="5C684B48" w14:textId="77777777" w:rsidR="005923B0" w:rsidRDefault="005923B0" w:rsidP="005923B0"/>
          <w:p w14:paraId="281CF0A2" w14:textId="77777777" w:rsidR="005923B0" w:rsidRDefault="005923B0" w:rsidP="005923B0">
            <w:pPr>
              <w:pStyle w:val="PargrafodaLista"/>
              <w:numPr>
                <w:ilvl w:val="0"/>
                <w:numId w:val="54"/>
              </w:numPr>
              <w:rPr>
                <w:b/>
                <w:bCs/>
              </w:rPr>
            </w:pPr>
            <w:r w:rsidRPr="00996E77">
              <w:rPr>
                <w:b/>
                <w:bCs/>
              </w:rPr>
              <w:t>Exemplo de Saída</w:t>
            </w:r>
          </w:p>
          <w:tbl>
            <w:tblPr>
              <w:tblStyle w:val="Tabelacomgrade"/>
              <w:tblW w:w="0" w:type="auto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000000" w:themeFill="text1"/>
              <w:tblLook w:val="04A0" w:firstRow="1" w:lastRow="0" w:firstColumn="1" w:lastColumn="0" w:noHBand="0" w:noVBand="1"/>
            </w:tblPr>
            <w:tblGrid>
              <w:gridCol w:w="8780"/>
            </w:tblGrid>
            <w:tr w:rsidR="005923B0" w:rsidRPr="005B7B28" w14:paraId="2EDA0212" w14:textId="77777777" w:rsidTr="00D822FE">
              <w:tc>
                <w:tcPr>
                  <w:tcW w:w="9736" w:type="dxa"/>
                  <w:shd w:val="clear" w:color="auto" w:fill="000000" w:themeFill="text1"/>
                </w:tcPr>
                <w:p w14:paraId="79484AC5" w14:textId="77777777" w:rsidR="005923B0" w:rsidRDefault="005923B0" w:rsidP="005923B0">
                  <w:pPr>
                    <w:ind w:firstLine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5B7B28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ab/>
                  </w:r>
                </w:p>
                <w:p w14:paraId="65695230" w14:textId="77777777" w:rsidR="005923B0" w:rsidRPr="005B7B28" w:rsidRDefault="005923B0" w:rsidP="005923B0">
                  <w:pPr>
                    <w:ind w:firstLine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ab/>
                  </w:r>
                  <w:r w:rsidRPr="005B7B28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Digite a largura (cm): 10</w:t>
                  </w:r>
                </w:p>
                <w:p w14:paraId="1482E790" w14:textId="77777777" w:rsidR="005923B0" w:rsidRPr="005B7B28" w:rsidRDefault="005923B0" w:rsidP="005923B0">
                  <w:pPr>
                    <w:pStyle w:val="PargrafodaLista"/>
                    <w:ind w:firstLine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5B7B28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Digite a altura (cm): 15</w:t>
                  </w:r>
                </w:p>
                <w:p w14:paraId="7CFA36E8" w14:textId="77777777" w:rsidR="005923B0" w:rsidRPr="005B7B28" w:rsidRDefault="005923B0" w:rsidP="005923B0">
                  <w:pPr>
                    <w:pStyle w:val="PargrafodaLista"/>
                    <w:ind w:firstLine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14:paraId="261959F2" w14:textId="77777777" w:rsidR="005923B0" w:rsidRPr="005B7B28" w:rsidRDefault="005923B0" w:rsidP="005923B0">
                  <w:pPr>
                    <w:ind w:firstLine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5B7B28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ab/>
                    <w:t>Area = 150.00 cm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^2</w:t>
                  </w:r>
                </w:p>
                <w:p w14:paraId="359C4F8A" w14:textId="77777777" w:rsidR="005923B0" w:rsidRPr="005B7B28" w:rsidRDefault="005923B0" w:rsidP="005923B0">
                  <w:pPr>
                    <w:ind w:firstLine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5B7B28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ab/>
                    <w:t>Momento de inercia = 2812.50 cm^4</w:t>
                  </w:r>
                </w:p>
                <w:p w14:paraId="48A42491" w14:textId="77777777" w:rsidR="005923B0" w:rsidRDefault="005923B0" w:rsidP="005923B0">
                  <w:pPr>
                    <w:pStyle w:val="PargrafodaLista"/>
                    <w:ind w:left="0" w:firstLine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5B7B28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</w:t>
                  </w:r>
                  <w:r w:rsidRPr="005B7B28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ab/>
                    <w:t xml:space="preserve">A viga </w:t>
                  </w:r>
                  <w:proofErr w:type="spellStart"/>
                  <w:proofErr w:type="gramStart"/>
                  <w:r w:rsidRPr="005B7B28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esta</w:t>
                  </w:r>
                  <w:proofErr w:type="spellEnd"/>
                  <w:proofErr w:type="gramEnd"/>
                  <w:r w:rsidRPr="005B7B28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apta para carga </w:t>
                  </w:r>
                  <w:proofErr w:type="spellStart"/>
                  <w:r w:rsidRPr="005B7B28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basica</w:t>
                  </w:r>
                  <w:proofErr w:type="spellEnd"/>
                  <w:r w:rsidRPr="005B7B28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(A &gt;= 100 cm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^2</w:t>
                  </w:r>
                  <w:r w:rsidRPr="005B7B28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).</w:t>
                  </w:r>
                </w:p>
                <w:p w14:paraId="5C1BBACC" w14:textId="77777777" w:rsidR="005923B0" w:rsidRPr="005B7B28" w:rsidRDefault="005923B0" w:rsidP="005923B0">
                  <w:pPr>
                    <w:pStyle w:val="PargrafodaLista"/>
                    <w:ind w:left="0" w:firstLine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7C8E3DD5" w14:textId="77777777" w:rsidR="005923B0" w:rsidRDefault="005923B0" w:rsidP="005923B0">
            <w:pPr>
              <w:pStyle w:val="PargrafodaLista"/>
              <w:ind w:firstLine="0"/>
              <w:rPr>
                <w:b/>
                <w:bCs/>
              </w:rPr>
            </w:pPr>
          </w:p>
          <w:p w14:paraId="77E717A6" w14:textId="77777777" w:rsidR="005923B0" w:rsidRPr="00996E77" w:rsidRDefault="005923B0" w:rsidP="005923B0">
            <w:pPr>
              <w:pStyle w:val="PargrafodaLista"/>
              <w:numPr>
                <w:ilvl w:val="0"/>
                <w:numId w:val="54"/>
              </w:numPr>
              <w:rPr>
                <w:b/>
                <w:bCs/>
              </w:rPr>
            </w:pPr>
            <w:r>
              <w:rPr>
                <w:b/>
                <w:bCs/>
              </w:rPr>
              <w:t>Demonstrando o funcionamento do programa</w:t>
            </w:r>
          </w:p>
          <w:p w14:paraId="7783447F" w14:textId="77777777" w:rsidR="005923B0" w:rsidRDefault="005923B0" w:rsidP="005923B0">
            <w:pPr>
              <w:ind w:left="720" w:firstLine="0"/>
            </w:pPr>
            <w:r>
              <w:t>- Informe a soma dois primeiros dígitos do seu RU para a largura.</w:t>
            </w:r>
          </w:p>
          <w:p w14:paraId="01E7AC75" w14:textId="77777777" w:rsidR="005923B0" w:rsidRDefault="005923B0" w:rsidP="005923B0">
            <w:pPr>
              <w:ind w:left="720" w:firstLine="0"/>
            </w:pPr>
            <w:r>
              <w:t>- Informe a soma dois últimos dígitos do seu RU para a altura.</w:t>
            </w:r>
          </w:p>
          <w:p w14:paraId="189222DE" w14:textId="77777777" w:rsidR="00233421" w:rsidRDefault="005923B0" w:rsidP="005923B0">
            <w:pPr>
              <w:ind w:firstLine="0"/>
            </w:pPr>
            <w:r>
              <w:t>* Caso a soma resulte em zero informe o valor 15.</w:t>
            </w:r>
          </w:p>
          <w:p w14:paraId="10F600E3" w14:textId="77777777" w:rsidR="004A7212" w:rsidRDefault="004A7212" w:rsidP="005923B0">
            <w:pPr>
              <w:ind w:firstLine="0"/>
            </w:pPr>
          </w:p>
          <w:p w14:paraId="59EF44EB" w14:textId="77777777" w:rsidR="004A7212" w:rsidRDefault="004A7212" w:rsidP="005923B0">
            <w:pPr>
              <w:ind w:firstLine="0"/>
            </w:pPr>
          </w:p>
          <w:p w14:paraId="3979B690" w14:textId="2FCFC2C5" w:rsidR="004A7212" w:rsidRPr="00FB0323" w:rsidRDefault="004A7212" w:rsidP="005923B0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1F3D18" w14:paraId="416B7C47" w14:textId="77777777" w:rsidTr="6DB9CF10">
        <w:tc>
          <w:tcPr>
            <w:tcW w:w="9716" w:type="dxa"/>
          </w:tcPr>
          <w:p w14:paraId="55CC30BF" w14:textId="4F0F8539" w:rsidR="001F3D18" w:rsidRDefault="58EEB35B" w:rsidP="00990B21">
            <w:pPr>
              <w:pStyle w:val="PargrafodaLista"/>
              <w:numPr>
                <w:ilvl w:val="0"/>
                <w:numId w:val="3"/>
              </w:numPr>
              <w:ind w:left="316" w:hanging="142"/>
              <w:rPr>
                <w:b/>
                <w:bCs/>
                <w:color w:val="113162"/>
              </w:rPr>
            </w:pPr>
            <w:r w:rsidRPr="6DB9CF10">
              <w:rPr>
                <w:b/>
                <w:bCs/>
                <w:color w:val="113162"/>
              </w:rPr>
              <w:lastRenderedPageBreak/>
              <w:t xml:space="preserve">Apresentação do </w:t>
            </w:r>
            <w:r w:rsidR="26F05DB8" w:rsidRPr="6DB9CF10">
              <w:rPr>
                <w:b/>
                <w:bCs/>
                <w:color w:val="113162"/>
              </w:rPr>
              <w:t>c</w:t>
            </w:r>
            <w:r w:rsidRPr="6DB9CF10">
              <w:rPr>
                <w:b/>
                <w:bCs/>
                <w:color w:val="113162"/>
              </w:rPr>
              <w:t>ódigo</w:t>
            </w:r>
            <w:r w:rsidR="6EE16267" w:rsidRPr="6DB9CF10">
              <w:rPr>
                <w:b/>
                <w:bCs/>
                <w:color w:val="113162"/>
              </w:rPr>
              <w:t>-fonte</w:t>
            </w:r>
            <w:r w:rsidR="002538D2">
              <w:rPr>
                <w:b/>
                <w:bCs/>
                <w:color w:val="113162"/>
              </w:rPr>
              <w:t>:</w:t>
            </w:r>
          </w:p>
          <w:p w14:paraId="13DFADCE" w14:textId="77777777" w:rsidR="001F3D18" w:rsidRDefault="001F3D18" w:rsidP="002A31E9">
            <w:pPr>
              <w:ind w:firstLine="0"/>
              <w:rPr>
                <w:bCs/>
                <w:color w:val="FF0000"/>
              </w:rPr>
            </w:pPr>
          </w:p>
          <w:p w14:paraId="3E3CE6B5" w14:textId="1834E99B" w:rsidR="002A31E9" w:rsidRPr="00545367" w:rsidRDefault="002A31E9" w:rsidP="002A31E9">
            <w:pPr>
              <w:ind w:firstLine="0"/>
              <w:rPr>
                <w:bCs/>
                <w:color w:val="FF0000"/>
              </w:rPr>
            </w:pPr>
          </w:p>
        </w:tc>
      </w:tr>
      <w:tr w:rsidR="003C20E6" w14:paraId="1A4DE4C5" w14:textId="77777777" w:rsidTr="6DB9CF10">
        <w:tc>
          <w:tcPr>
            <w:tcW w:w="9716" w:type="dxa"/>
          </w:tcPr>
          <w:p w14:paraId="52371A94" w14:textId="301B178C" w:rsidR="58EEB35B" w:rsidRDefault="58EEB35B" w:rsidP="6DB9CF10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407" w:hanging="171"/>
              <w:rPr>
                <w:b/>
                <w:bCs/>
                <w:color w:val="113162"/>
              </w:rPr>
            </w:pPr>
            <w:r w:rsidRPr="6DB9CF10">
              <w:rPr>
                <w:b/>
                <w:bCs/>
                <w:color w:val="113162"/>
              </w:rPr>
              <w:t>Apresent</w:t>
            </w:r>
            <w:r w:rsidR="5840CADE" w:rsidRPr="6DB9CF10">
              <w:rPr>
                <w:b/>
                <w:bCs/>
                <w:color w:val="113162"/>
              </w:rPr>
              <w:t>ar a captura de tela evidenciando o funcionamento</w:t>
            </w:r>
            <w:r w:rsidR="723610C6" w:rsidRPr="6DB9CF10">
              <w:rPr>
                <w:b/>
                <w:bCs/>
                <w:color w:val="113162"/>
              </w:rPr>
              <w:t>:</w:t>
            </w:r>
          </w:p>
          <w:p w14:paraId="2F59924A" w14:textId="02052A17" w:rsidR="003971C1" w:rsidRDefault="003971C1" w:rsidP="002A31E9">
            <w:pPr>
              <w:pStyle w:val="PargrafodaLista"/>
              <w:ind w:left="0" w:firstLine="0"/>
            </w:pPr>
          </w:p>
        </w:tc>
      </w:tr>
    </w:tbl>
    <w:p w14:paraId="59B916F8" w14:textId="77BA9D86" w:rsidR="00E85A20" w:rsidRDefault="00E85A20" w:rsidP="00734D48">
      <w:pPr>
        <w:tabs>
          <w:tab w:val="left" w:pos="3640"/>
        </w:tabs>
        <w:ind w:firstLine="0"/>
      </w:pPr>
    </w:p>
    <w:p w14:paraId="436ED47D" w14:textId="6C7A763F" w:rsidR="00CE0256" w:rsidRDefault="00CE0256" w:rsidP="0033290C">
      <w:pPr>
        <w:ind w:firstLine="0"/>
      </w:pPr>
    </w:p>
    <w:p w14:paraId="31173E3B" w14:textId="77777777" w:rsidR="00CE0256" w:rsidRDefault="00CE0256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6DB9CF10" w14:paraId="1C6EA52D" w14:textId="77777777" w:rsidTr="6DB9CF10">
        <w:trPr>
          <w:trHeight w:val="300"/>
        </w:trPr>
        <w:tc>
          <w:tcPr>
            <w:tcW w:w="9716" w:type="dxa"/>
            <w:shd w:val="clear" w:color="auto" w:fill="113162"/>
          </w:tcPr>
          <w:p w14:paraId="6C149008" w14:textId="57F377B2" w:rsidR="6DB9CF10" w:rsidRDefault="6DB9CF10" w:rsidP="6DB9CF10">
            <w:pPr>
              <w:ind w:firstLine="0"/>
              <w:rPr>
                <w:b/>
                <w:bCs/>
              </w:rPr>
            </w:pPr>
            <w:r w:rsidRPr="6DB9CF10">
              <w:rPr>
                <w:b/>
                <w:bCs/>
                <w:color w:val="F5A607"/>
                <w:sz w:val="40"/>
                <w:szCs w:val="40"/>
              </w:rPr>
              <w:lastRenderedPageBreak/>
              <w:t>PRÁTICA 0</w:t>
            </w:r>
            <w:r w:rsidR="640CC3C0" w:rsidRPr="6DB9CF10">
              <w:rPr>
                <w:b/>
                <w:bCs/>
                <w:color w:val="F5A607"/>
                <w:sz w:val="40"/>
                <w:szCs w:val="40"/>
              </w:rPr>
              <w:t>2</w:t>
            </w:r>
          </w:p>
        </w:tc>
      </w:tr>
      <w:tr w:rsidR="6DB9CF10" w14:paraId="3AC99431" w14:textId="77777777" w:rsidTr="6DB9CF10">
        <w:trPr>
          <w:trHeight w:val="300"/>
        </w:trPr>
        <w:tc>
          <w:tcPr>
            <w:tcW w:w="9716" w:type="dxa"/>
          </w:tcPr>
          <w:p w14:paraId="4A7656B2" w14:textId="37A47AD5" w:rsidR="6DB9CF10" w:rsidRDefault="6DB9CF10" w:rsidP="6DB9CF10">
            <w:pPr>
              <w:ind w:firstLine="0"/>
              <w:rPr>
                <w:b/>
                <w:bCs/>
                <w:color w:val="113162"/>
                <w:sz w:val="16"/>
                <w:szCs w:val="16"/>
              </w:rPr>
            </w:pPr>
          </w:p>
        </w:tc>
      </w:tr>
      <w:tr w:rsidR="6DB9CF10" w14:paraId="2C067403" w14:textId="77777777" w:rsidTr="6DB9CF10">
        <w:trPr>
          <w:trHeight w:val="300"/>
        </w:trPr>
        <w:tc>
          <w:tcPr>
            <w:tcW w:w="9716" w:type="dxa"/>
            <w:shd w:val="clear" w:color="auto" w:fill="113162"/>
          </w:tcPr>
          <w:p w14:paraId="153E2E5F" w14:textId="77777777" w:rsidR="00E004C6" w:rsidRDefault="00E004C6" w:rsidP="00E004C6">
            <w:r>
              <w:t>Análise de Leituras de Sensores c/ Alocação Dinâmica e Ponteiros</w:t>
            </w:r>
          </w:p>
          <w:p w14:paraId="0D85AE4F" w14:textId="77777777" w:rsidR="00E004C6" w:rsidRDefault="00E004C6" w:rsidP="00E004C6"/>
          <w:p w14:paraId="5C7CBE3A" w14:textId="77777777" w:rsidR="00E004C6" w:rsidRPr="00AB6F07" w:rsidRDefault="00E004C6" w:rsidP="00E004C6">
            <w:pPr>
              <w:rPr>
                <w:b/>
                <w:bCs/>
              </w:rPr>
            </w:pPr>
            <w:r w:rsidRPr="00AB6F07">
              <w:rPr>
                <w:b/>
                <w:bCs/>
              </w:rPr>
              <w:t>1. Objetivo</w:t>
            </w:r>
          </w:p>
          <w:p w14:paraId="389A9362" w14:textId="77777777" w:rsidR="00E004C6" w:rsidRDefault="00E004C6" w:rsidP="00E004C6">
            <w:r>
              <w:t xml:space="preserve">   - Ler N leituras (ex.: temperaturas), usando </w:t>
            </w:r>
            <w:proofErr w:type="spellStart"/>
            <w:r>
              <w:t>malloc</w:t>
            </w:r>
            <w:proofErr w:type="spellEnd"/>
            <w:r>
              <w:t>/</w:t>
            </w:r>
            <w:proofErr w:type="spellStart"/>
            <w:r>
              <w:t>calloc</w:t>
            </w:r>
            <w:proofErr w:type="spellEnd"/>
            <w:r>
              <w:t>.</w:t>
            </w:r>
          </w:p>
          <w:p w14:paraId="1D14E80D" w14:textId="77777777" w:rsidR="00E004C6" w:rsidRDefault="00E004C6" w:rsidP="00E004C6">
            <w:r>
              <w:t xml:space="preserve">   - Calcular a média, valor mínimo e valor máximo das leituras.</w:t>
            </w:r>
          </w:p>
          <w:p w14:paraId="4616FF35" w14:textId="77777777" w:rsidR="00E004C6" w:rsidRDefault="00E004C6" w:rsidP="00E004C6"/>
          <w:p w14:paraId="7B496ED7" w14:textId="77777777" w:rsidR="00E004C6" w:rsidRPr="00D70AE7" w:rsidRDefault="00E004C6" w:rsidP="00E004C6">
            <w:pPr>
              <w:rPr>
                <w:b/>
                <w:bCs/>
              </w:rPr>
            </w:pPr>
            <w:r w:rsidRPr="00D70AE7">
              <w:rPr>
                <w:b/>
                <w:bCs/>
              </w:rPr>
              <w:t>2. Passos Sugeridos</w:t>
            </w:r>
          </w:p>
          <w:p w14:paraId="4B2E1F19" w14:textId="77777777" w:rsidR="00E004C6" w:rsidRDefault="00E004C6" w:rsidP="00E004C6">
            <w:r>
              <w:t xml:space="preserve">   a) Pedir ao usuário “Quantas leituras?” (N).</w:t>
            </w:r>
          </w:p>
          <w:p w14:paraId="436BD8A0" w14:textId="77777777" w:rsidR="00E004C6" w:rsidRDefault="00E004C6" w:rsidP="00E004C6">
            <w:r>
              <w:t xml:space="preserve">   b) Alocar dinamicamente (</w:t>
            </w:r>
            <w:proofErr w:type="spellStart"/>
            <w:r>
              <w:t>float</w:t>
            </w:r>
            <w:proofErr w:type="spellEnd"/>
            <w:r>
              <w:t xml:space="preserve"> *leituras = </w:t>
            </w:r>
            <w:proofErr w:type="spellStart"/>
            <w:r>
              <w:t>malloc</w:t>
            </w:r>
            <w:proofErr w:type="spellEnd"/>
            <w:r>
              <w:t>(N*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float</w:t>
            </w:r>
            <w:proofErr w:type="spellEnd"/>
            <w:proofErr w:type="gramStart"/>
            <w:r>
              <w:t>));)</w:t>
            </w:r>
            <w:proofErr w:type="gramEnd"/>
            <w:r>
              <w:t>.</w:t>
            </w:r>
          </w:p>
          <w:p w14:paraId="1B624419" w14:textId="77777777" w:rsidR="00E004C6" w:rsidRDefault="00E004C6" w:rsidP="00E004C6">
            <w:r>
              <w:t xml:space="preserve">   c) Ler os N valores.</w:t>
            </w:r>
          </w:p>
          <w:p w14:paraId="23DB41FC" w14:textId="77777777" w:rsidR="00E004C6" w:rsidRDefault="00E004C6" w:rsidP="00E004C6">
            <w:r>
              <w:t xml:space="preserve">   d) Calcular:</w:t>
            </w:r>
          </w:p>
          <w:p w14:paraId="2D7F1E4A" w14:textId="77777777" w:rsidR="00E004C6" w:rsidRDefault="00E004C6" w:rsidP="00E004C6">
            <w:r>
              <w:t xml:space="preserve">     </w:t>
            </w:r>
            <w:r>
              <w:tab/>
              <w:t>- Média (soma / N).</w:t>
            </w:r>
          </w:p>
          <w:p w14:paraId="00B9CA23" w14:textId="77777777" w:rsidR="00E004C6" w:rsidRDefault="00E004C6" w:rsidP="00E004C6">
            <w:r>
              <w:t xml:space="preserve">    </w:t>
            </w:r>
            <w:r>
              <w:tab/>
              <w:t xml:space="preserve"> - Min e Max percorrendo o vetor.</w:t>
            </w:r>
          </w:p>
          <w:p w14:paraId="728C5E9A" w14:textId="77777777" w:rsidR="00E004C6" w:rsidRDefault="00E004C6" w:rsidP="00E004C6">
            <w:r>
              <w:t xml:space="preserve">   e) Exibir todos os resultados.</w:t>
            </w:r>
          </w:p>
          <w:p w14:paraId="0E163B80" w14:textId="77777777" w:rsidR="00E004C6" w:rsidRDefault="00E004C6" w:rsidP="00E004C6"/>
          <w:p w14:paraId="05F55EC4" w14:textId="77777777" w:rsidR="00E004C6" w:rsidRPr="00EC0E0C" w:rsidRDefault="00E004C6" w:rsidP="00E004C6">
            <w:pPr>
              <w:rPr>
                <w:b/>
                <w:bCs/>
              </w:rPr>
            </w:pPr>
            <w:r w:rsidRPr="00EC0E0C">
              <w:rPr>
                <w:b/>
                <w:bCs/>
              </w:rPr>
              <w:t>3. Exemplo de Saída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9500"/>
            </w:tblGrid>
            <w:tr w:rsidR="00E004C6" w:rsidRPr="00D70AE7" w14:paraId="050BA497" w14:textId="77777777" w:rsidTr="00D822FE">
              <w:tc>
                <w:tcPr>
                  <w:tcW w:w="97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314140B3" w14:textId="77777777" w:rsidR="00E004C6" w:rsidRPr="00D70AE7" w:rsidRDefault="00E004C6" w:rsidP="00E004C6">
                  <w:pPr>
                    <w:ind w:firstLine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2F5BCF0C" w14:textId="77777777" w:rsidR="00E004C6" w:rsidRPr="00D70AE7" w:rsidRDefault="00E004C6" w:rsidP="00E004C6">
                  <w:pPr>
                    <w:ind w:firstLine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AE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Quantas leituras? 5</w:t>
                  </w:r>
                </w:p>
                <w:p w14:paraId="7022C5CA" w14:textId="77777777" w:rsidR="00E004C6" w:rsidRPr="00D70AE7" w:rsidRDefault="00E004C6" w:rsidP="00E004C6">
                  <w:pPr>
                    <w:ind w:firstLine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AE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Digite as leituras:</w:t>
                  </w:r>
                </w:p>
                <w:p w14:paraId="010ACCB3" w14:textId="77777777" w:rsidR="00E004C6" w:rsidRPr="00D70AE7" w:rsidRDefault="00E004C6" w:rsidP="00E004C6">
                  <w:pPr>
                    <w:ind w:firstLine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AE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22.5</w:t>
                  </w:r>
                </w:p>
                <w:p w14:paraId="165B9B50" w14:textId="77777777" w:rsidR="00E004C6" w:rsidRPr="00D70AE7" w:rsidRDefault="00E004C6" w:rsidP="00E004C6">
                  <w:pPr>
                    <w:ind w:firstLine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AE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24.0</w:t>
                  </w:r>
                </w:p>
                <w:p w14:paraId="53620CF3" w14:textId="77777777" w:rsidR="00E004C6" w:rsidRPr="00D70AE7" w:rsidRDefault="00E004C6" w:rsidP="00E004C6">
                  <w:pPr>
                    <w:ind w:firstLine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AE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21.8</w:t>
                  </w:r>
                </w:p>
                <w:p w14:paraId="7397B727" w14:textId="77777777" w:rsidR="00E004C6" w:rsidRPr="00D70AE7" w:rsidRDefault="00E004C6" w:rsidP="00E004C6">
                  <w:pPr>
                    <w:ind w:firstLine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AE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23.2</w:t>
                  </w:r>
                </w:p>
                <w:p w14:paraId="1E5A58D8" w14:textId="77777777" w:rsidR="00E004C6" w:rsidRPr="00D70AE7" w:rsidRDefault="00E004C6" w:rsidP="00E004C6">
                  <w:pPr>
                    <w:ind w:firstLine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AE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25.1</w:t>
                  </w:r>
                </w:p>
                <w:p w14:paraId="0B0F0BBF" w14:textId="77777777" w:rsidR="00E004C6" w:rsidRPr="00D70AE7" w:rsidRDefault="00E004C6" w:rsidP="00E004C6">
                  <w:pPr>
                    <w:ind w:firstLine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5B42577B" w14:textId="77777777" w:rsidR="00E004C6" w:rsidRPr="00D70AE7" w:rsidRDefault="00E004C6" w:rsidP="00E004C6">
                  <w:pPr>
                    <w:ind w:firstLine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AE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Resultado:</w:t>
                  </w:r>
                </w:p>
                <w:p w14:paraId="1B22F343" w14:textId="77777777" w:rsidR="00E004C6" w:rsidRPr="00D70AE7" w:rsidRDefault="00E004C6" w:rsidP="00E004C6">
                  <w:pPr>
                    <w:ind w:firstLine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AE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- Média: 23.32</w:t>
                  </w:r>
                </w:p>
                <w:p w14:paraId="26DB0232" w14:textId="77777777" w:rsidR="00E004C6" w:rsidRPr="00D70AE7" w:rsidRDefault="00E004C6" w:rsidP="00E004C6">
                  <w:pPr>
                    <w:ind w:firstLine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AE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- Mínimo: 21.80</w:t>
                  </w:r>
                </w:p>
                <w:p w14:paraId="3AEFFC20" w14:textId="77777777" w:rsidR="00E004C6" w:rsidRPr="00D70AE7" w:rsidRDefault="00E004C6" w:rsidP="00E004C6">
                  <w:pPr>
                    <w:ind w:firstLine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70AE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- Máximo: 25.10</w:t>
                  </w:r>
                </w:p>
                <w:p w14:paraId="23A827CD" w14:textId="77777777" w:rsidR="00E004C6" w:rsidRPr="00D70AE7" w:rsidRDefault="00E004C6" w:rsidP="00E004C6">
                  <w:pPr>
                    <w:ind w:firstLine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</w:tr>
          </w:tbl>
          <w:p w14:paraId="2AB5E26A" w14:textId="77777777" w:rsidR="00E004C6" w:rsidRDefault="00E004C6" w:rsidP="00E004C6"/>
          <w:p w14:paraId="1EBBC0C5" w14:textId="77777777" w:rsidR="00E004C6" w:rsidRPr="00EC0E0C" w:rsidRDefault="00E004C6" w:rsidP="00E004C6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EC0E0C">
              <w:rPr>
                <w:b/>
                <w:bCs/>
              </w:rPr>
              <w:t>. Demonstrando o funcionamento do programa</w:t>
            </w:r>
          </w:p>
          <w:p w14:paraId="23DF0B40" w14:textId="77777777" w:rsidR="00E004C6" w:rsidRDefault="00E004C6" w:rsidP="00E004C6">
            <w:pPr>
              <w:ind w:left="720" w:firstLine="0"/>
            </w:pPr>
            <w:r>
              <w:t>- Informe a para “quantas leituras” a quantidade de dígitos do seu RU.</w:t>
            </w:r>
          </w:p>
          <w:p w14:paraId="3EBF6D3E" w14:textId="77777777" w:rsidR="00E004C6" w:rsidRDefault="00E004C6" w:rsidP="00E004C6">
            <w:pPr>
              <w:ind w:left="720" w:firstLine="0"/>
            </w:pPr>
            <w:r>
              <w:t>- As medidas deverão ser informadas pela composição: [digito do RU</w:t>
            </w:r>
            <w:proofErr w:type="gramStart"/>
            <w:r>
              <w:t>].[</w:t>
            </w:r>
            <w:proofErr w:type="gramEnd"/>
            <w:r>
              <w:t xml:space="preserve">posição], informando, na ordem, do primeiro ao último dígito do seu RU. </w:t>
            </w:r>
          </w:p>
          <w:p w14:paraId="50CEB8F1" w14:textId="77777777" w:rsidR="00E004C6" w:rsidRDefault="00E004C6" w:rsidP="00E004C6">
            <w:pPr>
              <w:ind w:left="720" w:firstLine="0"/>
            </w:pPr>
            <w:r>
              <w:t>Exemplo: RU 9876543</w:t>
            </w:r>
          </w:p>
          <w:p w14:paraId="2599D217" w14:textId="77777777" w:rsidR="00E004C6" w:rsidRDefault="00E004C6" w:rsidP="00E004C6">
            <w:r>
              <w:tab/>
            </w:r>
            <w:r>
              <w:tab/>
              <w:t>1° medida: 9.1</w:t>
            </w:r>
          </w:p>
          <w:p w14:paraId="191D7C59" w14:textId="77777777" w:rsidR="00E004C6" w:rsidRDefault="00E004C6" w:rsidP="00E004C6">
            <w:r>
              <w:tab/>
            </w:r>
            <w:r>
              <w:tab/>
              <w:t>2° medida: 8.2</w:t>
            </w:r>
          </w:p>
          <w:p w14:paraId="1B381A75" w14:textId="77777777" w:rsidR="00E004C6" w:rsidRDefault="00E004C6" w:rsidP="00E004C6">
            <w:r>
              <w:tab/>
            </w:r>
            <w:r>
              <w:tab/>
              <w:t>3° medida: 7.3</w:t>
            </w:r>
          </w:p>
          <w:p w14:paraId="525BAFDA" w14:textId="77777777" w:rsidR="00E004C6" w:rsidRDefault="00E004C6" w:rsidP="00E004C6">
            <w:r>
              <w:tab/>
            </w:r>
            <w:r>
              <w:tab/>
              <w:t>...</w:t>
            </w:r>
          </w:p>
          <w:p w14:paraId="02239877" w14:textId="301356F7" w:rsidR="640CC3C0" w:rsidRDefault="640CC3C0" w:rsidP="009145EF">
            <w:pPr>
              <w:ind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6DB9CF10" w14:paraId="2A135BF3" w14:textId="77777777" w:rsidTr="6DB9CF10">
        <w:trPr>
          <w:trHeight w:val="300"/>
        </w:trPr>
        <w:tc>
          <w:tcPr>
            <w:tcW w:w="9716" w:type="dxa"/>
          </w:tcPr>
          <w:p w14:paraId="16FCAE28" w14:textId="161BA57E" w:rsidR="6DB9CF10" w:rsidRDefault="6DB9CF10" w:rsidP="6DB9CF10">
            <w:pPr>
              <w:pStyle w:val="PargrafodaLista"/>
              <w:numPr>
                <w:ilvl w:val="0"/>
                <w:numId w:val="3"/>
              </w:numPr>
              <w:ind w:left="316" w:hanging="142"/>
              <w:rPr>
                <w:b/>
                <w:bCs/>
                <w:color w:val="113162"/>
              </w:rPr>
            </w:pPr>
            <w:r w:rsidRPr="6DB9CF10">
              <w:rPr>
                <w:b/>
                <w:bCs/>
                <w:color w:val="113162"/>
              </w:rPr>
              <w:t>Apresentação do código-fonte</w:t>
            </w:r>
            <w:r w:rsidR="002A31E9">
              <w:rPr>
                <w:b/>
                <w:bCs/>
                <w:color w:val="113162"/>
              </w:rPr>
              <w:t>:</w:t>
            </w:r>
          </w:p>
          <w:p w14:paraId="7466352D" w14:textId="7B809C10" w:rsidR="6DB9CF10" w:rsidRDefault="6DB9CF10" w:rsidP="00DE6C66">
            <w:pPr>
              <w:ind w:firstLine="0"/>
              <w:rPr>
                <w:color w:val="FF0000"/>
              </w:rPr>
            </w:pPr>
          </w:p>
        </w:tc>
      </w:tr>
      <w:tr w:rsidR="6DB9CF10" w14:paraId="5FBED21E" w14:textId="77777777" w:rsidTr="6DB9CF10">
        <w:trPr>
          <w:trHeight w:val="300"/>
        </w:trPr>
        <w:tc>
          <w:tcPr>
            <w:tcW w:w="9716" w:type="dxa"/>
          </w:tcPr>
          <w:p w14:paraId="611CC564" w14:textId="68FF2C7B" w:rsidR="6DB9CF10" w:rsidRDefault="6DB9CF10" w:rsidP="6DB9CF10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407" w:hanging="171"/>
              <w:rPr>
                <w:b/>
                <w:bCs/>
                <w:color w:val="113162"/>
              </w:rPr>
            </w:pPr>
            <w:r w:rsidRPr="6DB9CF10">
              <w:rPr>
                <w:b/>
                <w:bCs/>
                <w:color w:val="113162"/>
              </w:rPr>
              <w:t>Apresentar a captura de tela evidenciando o funcionamento</w:t>
            </w:r>
            <w:r w:rsidR="1783E8B8" w:rsidRPr="6DB9CF10">
              <w:rPr>
                <w:b/>
                <w:bCs/>
                <w:color w:val="113162"/>
              </w:rPr>
              <w:t>:</w:t>
            </w:r>
          </w:p>
          <w:p w14:paraId="556C383A" w14:textId="0FF01278" w:rsidR="6DB9CF10" w:rsidRDefault="6DB9CF10" w:rsidP="002A31E9">
            <w:pPr>
              <w:pStyle w:val="PargrafodaLista"/>
              <w:ind w:left="0" w:firstLine="0"/>
            </w:pPr>
          </w:p>
        </w:tc>
      </w:tr>
    </w:tbl>
    <w:p w14:paraId="22352934" w14:textId="502915AB" w:rsidR="007837A4" w:rsidRDefault="007837A4" w:rsidP="6DB9CF10">
      <w:pPr>
        <w:ind w:firstLine="0"/>
      </w:pPr>
    </w:p>
    <w:p w14:paraId="77F06F44" w14:textId="6F409D55" w:rsidR="6DB9CF10" w:rsidRDefault="6DB9CF10" w:rsidP="6DB9CF10">
      <w:pPr>
        <w:ind w:firstLine="0"/>
      </w:pPr>
    </w:p>
    <w:p w14:paraId="69449B41" w14:textId="1567C9CE" w:rsidR="6DB9CF10" w:rsidRDefault="6DB9CF10"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6DB9CF10" w14:paraId="19797451" w14:textId="77777777" w:rsidTr="6DB9CF10">
        <w:trPr>
          <w:trHeight w:val="300"/>
        </w:trPr>
        <w:tc>
          <w:tcPr>
            <w:tcW w:w="9716" w:type="dxa"/>
            <w:shd w:val="clear" w:color="auto" w:fill="113162"/>
          </w:tcPr>
          <w:p w14:paraId="2CF44300" w14:textId="523D143F" w:rsidR="6DB9CF10" w:rsidRDefault="6DB9CF10" w:rsidP="6DB9CF10">
            <w:pPr>
              <w:ind w:firstLine="0"/>
              <w:rPr>
                <w:b/>
                <w:bCs/>
              </w:rPr>
            </w:pPr>
            <w:r w:rsidRPr="6DB9CF10">
              <w:rPr>
                <w:b/>
                <w:bCs/>
                <w:color w:val="F5A607"/>
                <w:sz w:val="40"/>
                <w:szCs w:val="40"/>
              </w:rPr>
              <w:lastRenderedPageBreak/>
              <w:t>PRÁTICA 0</w:t>
            </w:r>
            <w:r w:rsidR="34DD07DA" w:rsidRPr="6DB9CF10">
              <w:rPr>
                <w:b/>
                <w:bCs/>
                <w:color w:val="F5A607"/>
                <w:sz w:val="40"/>
                <w:szCs w:val="40"/>
              </w:rPr>
              <w:t>3</w:t>
            </w:r>
          </w:p>
        </w:tc>
      </w:tr>
      <w:tr w:rsidR="6DB9CF10" w14:paraId="759ED339" w14:textId="77777777" w:rsidTr="6DB9CF10">
        <w:trPr>
          <w:trHeight w:val="300"/>
        </w:trPr>
        <w:tc>
          <w:tcPr>
            <w:tcW w:w="9716" w:type="dxa"/>
          </w:tcPr>
          <w:p w14:paraId="1AEF38B0" w14:textId="37A47AD5" w:rsidR="6DB9CF10" w:rsidRDefault="6DB9CF10" w:rsidP="6DB9CF10">
            <w:pPr>
              <w:ind w:firstLine="0"/>
              <w:rPr>
                <w:b/>
                <w:bCs/>
                <w:color w:val="113162"/>
                <w:sz w:val="16"/>
                <w:szCs w:val="16"/>
              </w:rPr>
            </w:pPr>
          </w:p>
        </w:tc>
      </w:tr>
      <w:tr w:rsidR="6DB9CF10" w14:paraId="78DC5C9D" w14:textId="77777777" w:rsidTr="6DB9CF10">
        <w:trPr>
          <w:trHeight w:val="300"/>
        </w:trPr>
        <w:tc>
          <w:tcPr>
            <w:tcW w:w="9716" w:type="dxa"/>
            <w:shd w:val="clear" w:color="auto" w:fill="113162"/>
          </w:tcPr>
          <w:p w14:paraId="659BB4FB" w14:textId="77777777" w:rsidR="009D4662" w:rsidRDefault="009D4662" w:rsidP="009D4662">
            <w:r>
              <w:t xml:space="preserve">Criptografia Simples usando Ponteiros e Manipulação de </w:t>
            </w:r>
            <w:proofErr w:type="spellStart"/>
            <w:r>
              <w:t>Strings</w:t>
            </w:r>
            <w:proofErr w:type="spellEnd"/>
          </w:p>
          <w:p w14:paraId="217AE763" w14:textId="77777777" w:rsidR="009D4662" w:rsidRDefault="009D4662" w:rsidP="009D4662"/>
          <w:p w14:paraId="030B9184" w14:textId="77777777" w:rsidR="009D4662" w:rsidRPr="000D7E2D" w:rsidRDefault="009D4662" w:rsidP="009D4662">
            <w:pPr>
              <w:rPr>
                <w:b/>
                <w:bCs/>
              </w:rPr>
            </w:pPr>
            <w:r w:rsidRPr="000D7E2D">
              <w:rPr>
                <w:b/>
                <w:bCs/>
              </w:rPr>
              <w:t>1. Objetivo</w:t>
            </w:r>
          </w:p>
          <w:p w14:paraId="6DDA328B" w14:textId="77777777" w:rsidR="009D4662" w:rsidRDefault="009D4662" w:rsidP="009D4662">
            <w:r>
              <w:t xml:space="preserve">   - Ler uma frase (máx. 100 caracteres).</w:t>
            </w:r>
          </w:p>
          <w:p w14:paraId="66D1E42D" w14:textId="77777777" w:rsidR="009D4662" w:rsidRDefault="009D4662" w:rsidP="009D4662">
            <w:r>
              <w:t xml:space="preserve">   - Substituir vogais (A, E, I, O, U) por números (2,3,4,5,6).</w:t>
            </w:r>
          </w:p>
          <w:p w14:paraId="1D2B6F7C" w14:textId="77777777" w:rsidR="009D4662" w:rsidRDefault="009D4662" w:rsidP="009D4662">
            <w:r>
              <w:t xml:space="preserve">   - Substituir dígitos (0-9) por vogais, conforme um mapeamento que </w:t>
            </w:r>
            <w:r w:rsidRPr="00CE432E">
              <w:rPr>
                <w:b/>
                <w:bCs/>
              </w:rPr>
              <w:t>você</w:t>
            </w:r>
            <w:r>
              <w:t xml:space="preserve"> definir.</w:t>
            </w:r>
          </w:p>
          <w:p w14:paraId="2660B96C" w14:textId="77777777" w:rsidR="009D4662" w:rsidRDefault="009D4662" w:rsidP="009D4662">
            <w:r>
              <w:t xml:space="preserve">   - Percorrer a </w:t>
            </w:r>
            <w:proofErr w:type="spellStart"/>
            <w:r>
              <w:t>string</w:t>
            </w:r>
            <w:proofErr w:type="spellEnd"/>
            <w:r>
              <w:t xml:space="preserve"> via ponteiro de char.</w:t>
            </w:r>
          </w:p>
          <w:p w14:paraId="67B621C0" w14:textId="77777777" w:rsidR="009D4662" w:rsidRDefault="009D4662" w:rsidP="009D4662"/>
          <w:p w14:paraId="5139A175" w14:textId="77777777" w:rsidR="009D4662" w:rsidRDefault="009D4662" w:rsidP="009D4662">
            <w:pPr>
              <w:rPr>
                <w:b/>
                <w:bCs/>
              </w:rPr>
            </w:pPr>
            <w:r w:rsidRPr="000D7E2D">
              <w:rPr>
                <w:b/>
                <w:bCs/>
              </w:rPr>
              <w:t>2. Exemplo de Saída</w:t>
            </w:r>
          </w:p>
          <w:tbl>
            <w:tblPr>
              <w:tblStyle w:val="Tabelacomgrade"/>
              <w:tblW w:w="0" w:type="auto"/>
              <w:shd w:val="clear" w:color="auto" w:fill="000000" w:themeFill="text1"/>
              <w:tblLook w:val="04A0" w:firstRow="1" w:lastRow="0" w:firstColumn="1" w:lastColumn="0" w:noHBand="0" w:noVBand="1"/>
            </w:tblPr>
            <w:tblGrid>
              <w:gridCol w:w="9490"/>
            </w:tblGrid>
            <w:tr w:rsidR="009D4662" w:rsidRPr="000D7E2D" w14:paraId="46AC36EC" w14:textId="77777777" w:rsidTr="00D822FE">
              <w:tc>
                <w:tcPr>
                  <w:tcW w:w="9736" w:type="dxa"/>
                  <w:shd w:val="clear" w:color="auto" w:fill="000000" w:themeFill="text1"/>
                </w:tcPr>
                <w:p w14:paraId="2AF3F61F" w14:textId="77777777" w:rsidR="009D4662" w:rsidRPr="000D7E2D" w:rsidRDefault="009D4662" w:rsidP="009D4662">
                  <w:pPr>
                    <w:ind w:firstLine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14:paraId="6C35DD53" w14:textId="77777777" w:rsidR="009D4662" w:rsidRPr="000D7E2D" w:rsidRDefault="009D4662" w:rsidP="009D4662">
                  <w:pPr>
                    <w:ind w:firstLine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0D7E2D">
                    <w:rPr>
                      <w:rFonts w:ascii="Courier New" w:hAnsi="Courier New" w:cs="Courier New"/>
                      <w:sz w:val="20"/>
                      <w:szCs w:val="20"/>
                    </w:rPr>
                    <w:t>Frase original: "Eu tenho 2 exames e 3 provas"</w:t>
                  </w:r>
                </w:p>
                <w:p w14:paraId="69789FBA" w14:textId="77777777" w:rsidR="009D4662" w:rsidRPr="000D7E2D" w:rsidRDefault="009D4662" w:rsidP="009D4662">
                  <w:pPr>
                    <w:ind w:firstLine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0D7E2D">
                    <w:rPr>
                      <w:rFonts w:ascii="Courier New" w:hAnsi="Courier New" w:cs="Courier New"/>
                      <w:sz w:val="20"/>
                      <w:szCs w:val="20"/>
                    </w:rPr>
                    <w:t>Frase criptografada: "36 t3nh4 i 3x2m3s 3 4 pr5v2s"</w:t>
                  </w:r>
                </w:p>
                <w:p w14:paraId="53949609" w14:textId="77777777" w:rsidR="009D4662" w:rsidRPr="000D7E2D" w:rsidRDefault="009D4662" w:rsidP="009D4662">
                  <w:pPr>
                    <w:ind w:firstLine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14:paraId="064CAD97" w14:textId="77777777" w:rsidR="009D4662" w:rsidRPr="000D7E2D" w:rsidRDefault="009D4662" w:rsidP="009D4662">
                  <w:pPr>
                    <w:ind w:firstLine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57C3D6FF" w14:textId="77777777" w:rsidR="009D4662" w:rsidRDefault="009D4662" w:rsidP="009D4662">
            <w:r>
              <w:t xml:space="preserve">   (mapeamento ilustrativo; defina o seu)</w:t>
            </w:r>
          </w:p>
          <w:p w14:paraId="0F1BD79F" w14:textId="77777777" w:rsidR="009D4662" w:rsidRDefault="009D4662" w:rsidP="009D4662"/>
          <w:p w14:paraId="3A2BA037" w14:textId="77777777" w:rsidR="009D4662" w:rsidRPr="00EC0E0C" w:rsidRDefault="009D4662" w:rsidP="009D4662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EC0E0C">
              <w:rPr>
                <w:b/>
                <w:bCs/>
              </w:rPr>
              <w:t>. Demonstrando o funcionamento do programa</w:t>
            </w:r>
          </w:p>
          <w:p w14:paraId="36AE3353" w14:textId="77777777" w:rsidR="009D4662" w:rsidRDefault="009D4662" w:rsidP="009D4662">
            <w:pPr>
              <w:ind w:left="720" w:firstLine="0"/>
            </w:pPr>
            <w:r>
              <w:t>- Para a frase original informe o seu nome completo e o seu RU.</w:t>
            </w:r>
          </w:p>
          <w:p w14:paraId="6D15AB41" w14:textId="0801346D" w:rsidR="009145EF" w:rsidRDefault="009145EF" w:rsidP="009145EF">
            <w:pPr>
              <w:ind w:firstLine="0"/>
              <w:jc w:val="center"/>
            </w:pPr>
          </w:p>
        </w:tc>
      </w:tr>
      <w:tr w:rsidR="6DB9CF10" w14:paraId="0E080C35" w14:textId="77777777" w:rsidTr="6DB9CF10">
        <w:trPr>
          <w:trHeight w:val="300"/>
        </w:trPr>
        <w:tc>
          <w:tcPr>
            <w:tcW w:w="9716" w:type="dxa"/>
          </w:tcPr>
          <w:p w14:paraId="65865B51" w14:textId="6228C3DD" w:rsidR="6DB9CF10" w:rsidRDefault="6DB9CF10" w:rsidP="6DB9CF10">
            <w:pPr>
              <w:pStyle w:val="PargrafodaLista"/>
              <w:numPr>
                <w:ilvl w:val="0"/>
                <w:numId w:val="3"/>
              </w:numPr>
              <w:ind w:left="316" w:hanging="142"/>
              <w:rPr>
                <w:b/>
                <w:bCs/>
                <w:color w:val="113162"/>
              </w:rPr>
            </w:pPr>
            <w:r w:rsidRPr="6DB9CF10">
              <w:rPr>
                <w:b/>
                <w:bCs/>
                <w:color w:val="113162"/>
              </w:rPr>
              <w:t>Apresentação do código-fonte:</w:t>
            </w:r>
          </w:p>
          <w:p w14:paraId="7C05E772" w14:textId="1D924DCB" w:rsidR="6DB9CF10" w:rsidRPr="003247AD" w:rsidRDefault="6DB9CF10" w:rsidP="003247A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</w:tc>
      </w:tr>
      <w:tr w:rsidR="6DB9CF10" w14:paraId="6C0632CD" w14:textId="77777777" w:rsidTr="6DB9CF10">
        <w:trPr>
          <w:trHeight w:val="300"/>
        </w:trPr>
        <w:tc>
          <w:tcPr>
            <w:tcW w:w="9716" w:type="dxa"/>
          </w:tcPr>
          <w:p w14:paraId="4C1E68E2" w14:textId="40ADBE56" w:rsidR="6DB9CF10" w:rsidRDefault="6DB9CF10" w:rsidP="6DB9CF10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407" w:hanging="171"/>
              <w:rPr>
                <w:b/>
                <w:bCs/>
                <w:color w:val="113162"/>
              </w:rPr>
            </w:pPr>
            <w:r w:rsidRPr="6DB9CF10">
              <w:rPr>
                <w:b/>
                <w:bCs/>
                <w:color w:val="113162"/>
              </w:rPr>
              <w:t>Apresentar a captura de tela evidenciando o funcionamento</w:t>
            </w:r>
            <w:r w:rsidR="0E114998" w:rsidRPr="6DB9CF10">
              <w:rPr>
                <w:b/>
                <w:bCs/>
                <w:color w:val="113162"/>
              </w:rPr>
              <w:t>:</w:t>
            </w:r>
          </w:p>
          <w:p w14:paraId="308F9DDC" w14:textId="10BF1381" w:rsidR="6DB9CF10" w:rsidRDefault="6DB9CF10" w:rsidP="6DB9CF10">
            <w:pPr>
              <w:pStyle w:val="PargrafodaLista"/>
              <w:ind w:left="0" w:firstLine="0"/>
              <w:jc w:val="center"/>
            </w:pPr>
          </w:p>
        </w:tc>
      </w:tr>
    </w:tbl>
    <w:p w14:paraId="21FD702B" w14:textId="77777777" w:rsidR="003F6FDB" w:rsidRDefault="003F6FDB" w:rsidP="002A31E9"/>
    <w:p w14:paraId="23E5351E" w14:textId="77777777" w:rsidR="003F6FDB" w:rsidRDefault="003F6FDB" w:rsidP="002A31E9"/>
    <w:p w14:paraId="0D420F73" w14:textId="77777777" w:rsidR="00E82AF9" w:rsidRDefault="00E82AF9" w:rsidP="002A31E9"/>
    <w:p w14:paraId="4521EC21" w14:textId="77777777" w:rsidR="00E82AF9" w:rsidRDefault="00E82AF9" w:rsidP="002A31E9"/>
    <w:p w14:paraId="7DA90A68" w14:textId="77777777" w:rsidR="00E82AF9" w:rsidRDefault="00E82AF9" w:rsidP="002A31E9"/>
    <w:p w14:paraId="1CCDE751" w14:textId="77777777" w:rsidR="00E82AF9" w:rsidRDefault="00E82AF9" w:rsidP="002A31E9"/>
    <w:p w14:paraId="1EDAD953" w14:textId="77777777" w:rsidR="00E82AF9" w:rsidRDefault="00E82AF9" w:rsidP="002A31E9"/>
    <w:p w14:paraId="61682B53" w14:textId="77777777" w:rsidR="00E82AF9" w:rsidRDefault="00E82AF9" w:rsidP="002A31E9"/>
    <w:p w14:paraId="2B7F0CEC" w14:textId="77777777" w:rsidR="00E82AF9" w:rsidRDefault="00E82AF9" w:rsidP="002A31E9"/>
    <w:p w14:paraId="0753E3C6" w14:textId="77777777" w:rsidR="00E82AF9" w:rsidRDefault="00E82AF9" w:rsidP="002A31E9"/>
    <w:p w14:paraId="4DF87D82" w14:textId="77777777" w:rsidR="00E82AF9" w:rsidRDefault="00E82AF9" w:rsidP="002A31E9"/>
    <w:p w14:paraId="31A165EB" w14:textId="77777777" w:rsidR="00E82AF9" w:rsidRDefault="00E82AF9" w:rsidP="002A31E9"/>
    <w:p w14:paraId="16AB36B1" w14:textId="77777777" w:rsidR="00E82AF9" w:rsidRDefault="00E82AF9" w:rsidP="002A31E9"/>
    <w:p w14:paraId="48C1383D" w14:textId="77777777" w:rsidR="00E82AF9" w:rsidRDefault="00E82AF9" w:rsidP="002A31E9"/>
    <w:p w14:paraId="461B3508" w14:textId="77777777" w:rsidR="00E82AF9" w:rsidRDefault="00E82AF9" w:rsidP="002A31E9"/>
    <w:p w14:paraId="30BA735F" w14:textId="77777777" w:rsidR="00E82AF9" w:rsidRDefault="00E82AF9" w:rsidP="002A31E9"/>
    <w:p w14:paraId="2DE869BC" w14:textId="77777777" w:rsidR="00E82AF9" w:rsidRDefault="00E82AF9" w:rsidP="002A31E9"/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8F670F" w14:paraId="5F004DFA" w14:textId="77777777" w:rsidTr="00D822FE">
        <w:trPr>
          <w:trHeight w:val="300"/>
        </w:trPr>
        <w:tc>
          <w:tcPr>
            <w:tcW w:w="9716" w:type="dxa"/>
            <w:shd w:val="clear" w:color="auto" w:fill="113162"/>
          </w:tcPr>
          <w:p w14:paraId="11E6D183" w14:textId="77777777" w:rsidR="008F670F" w:rsidRDefault="008F670F" w:rsidP="00D822FE">
            <w:pPr>
              <w:ind w:firstLine="0"/>
              <w:rPr>
                <w:b/>
                <w:bCs/>
              </w:rPr>
            </w:pPr>
            <w:r>
              <w:lastRenderedPageBreak/>
              <w:br w:type="page"/>
            </w:r>
            <w:r w:rsidRPr="6DB9CF10">
              <w:rPr>
                <w:b/>
                <w:bCs/>
                <w:color w:val="F5A607"/>
                <w:sz w:val="40"/>
                <w:szCs w:val="40"/>
              </w:rPr>
              <w:t>PRÁTICA 04</w:t>
            </w:r>
          </w:p>
        </w:tc>
      </w:tr>
      <w:tr w:rsidR="008F670F" w14:paraId="3B39BDD6" w14:textId="77777777" w:rsidTr="00D822FE">
        <w:trPr>
          <w:trHeight w:val="300"/>
        </w:trPr>
        <w:tc>
          <w:tcPr>
            <w:tcW w:w="9716" w:type="dxa"/>
          </w:tcPr>
          <w:p w14:paraId="29BC6349" w14:textId="77777777" w:rsidR="008F670F" w:rsidRDefault="008F670F" w:rsidP="00D822FE">
            <w:pPr>
              <w:ind w:firstLine="0"/>
              <w:rPr>
                <w:b/>
                <w:bCs/>
                <w:color w:val="113162"/>
                <w:sz w:val="16"/>
                <w:szCs w:val="16"/>
              </w:rPr>
            </w:pPr>
          </w:p>
        </w:tc>
      </w:tr>
      <w:tr w:rsidR="008F670F" w14:paraId="19C87A02" w14:textId="77777777" w:rsidTr="00D822FE">
        <w:trPr>
          <w:trHeight w:val="300"/>
        </w:trPr>
        <w:tc>
          <w:tcPr>
            <w:tcW w:w="9716" w:type="dxa"/>
            <w:shd w:val="clear" w:color="auto" w:fill="113162"/>
          </w:tcPr>
          <w:p w14:paraId="31349E2C" w14:textId="77777777" w:rsidR="008F670F" w:rsidRDefault="008F670F" w:rsidP="00D822FE">
            <w:pPr>
              <w:ind w:firstLine="0"/>
            </w:pPr>
            <w:r>
              <w:t>Imagine o projeto de um circuito eletrônico e para controle na sua fabricação necessita-se de uma lista de componentes de uma placa. Desenvolva uma Lista Encadeada de Componentes Eletrônicos.</w:t>
            </w:r>
          </w:p>
          <w:p w14:paraId="4AA4D93F" w14:textId="77777777" w:rsidR="008F670F" w:rsidRDefault="008F670F" w:rsidP="00D822FE">
            <w:pPr>
              <w:ind w:firstLine="0"/>
            </w:pPr>
          </w:p>
          <w:p w14:paraId="312F28DE" w14:textId="77777777" w:rsidR="008F670F" w:rsidRDefault="008F670F" w:rsidP="00D822FE">
            <w:pPr>
              <w:ind w:firstLine="0"/>
            </w:pPr>
            <w:r>
              <w:t>1. Objetivo</w:t>
            </w:r>
          </w:p>
          <w:p w14:paraId="793FA476" w14:textId="77777777" w:rsidR="008F670F" w:rsidRDefault="008F670F" w:rsidP="00D822FE">
            <w:pPr>
              <w:ind w:firstLine="0"/>
            </w:pPr>
            <w:r>
              <w:t xml:space="preserve">   - Implementar lista encadeada que guarda:</w:t>
            </w:r>
          </w:p>
          <w:p w14:paraId="19953E94" w14:textId="77777777" w:rsidR="008F670F" w:rsidRDefault="008F670F" w:rsidP="00D822FE">
            <w:pPr>
              <w:ind w:firstLine="0"/>
            </w:pPr>
            <w:r>
              <w:t xml:space="preserve">     • </w:t>
            </w:r>
            <w:proofErr w:type="gramStart"/>
            <w:r>
              <w:t>nome[</w:t>
            </w:r>
            <w:proofErr w:type="gramEnd"/>
            <w:r>
              <w:t>50]</w:t>
            </w:r>
          </w:p>
          <w:p w14:paraId="0D8E630C" w14:textId="77777777" w:rsidR="008F670F" w:rsidRDefault="008F670F" w:rsidP="00D822FE">
            <w:pPr>
              <w:ind w:firstLine="0"/>
            </w:pPr>
            <w:r>
              <w:t xml:space="preserve">     • valor (por exemplo, ohms, </w:t>
            </w:r>
            <w:proofErr w:type="spellStart"/>
            <w:r>
              <w:t>microF</w:t>
            </w:r>
            <w:proofErr w:type="spellEnd"/>
            <w:r>
              <w:t xml:space="preserve"> etc.)</w:t>
            </w:r>
          </w:p>
          <w:p w14:paraId="2A7A8E70" w14:textId="77777777" w:rsidR="008F670F" w:rsidRDefault="008F670F" w:rsidP="00D822FE">
            <w:pPr>
              <w:ind w:firstLine="0"/>
            </w:pPr>
            <w:r>
              <w:t xml:space="preserve">     • tipo (resistor, capacitor etc.)</w:t>
            </w:r>
          </w:p>
          <w:p w14:paraId="3AB738AD" w14:textId="77777777" w:rsidR="008F670F" w:rsidRDefault="008F670F" w:rsidP="00D822FE">
            <w:pPr>
              <w:ind w:firstLine="0"/>
            </w:pPr>
            <w:r>
              <w:t xml:space="preserve">   - Inserir quantos itens o usuário quiser (utilizar alocação dinâmica de memória).</w:t>
            </w:r>
          </w:p>
          <w:p w14:paraId="22062475" w14:textId="77777777" w:rsidR="008F670F" w:rsidRDefault="008F670F" w:rsidP="00D822FE">
            <w:pPr>
              <w:ind w:firstLine="0"/>
            </w:pPr>
            <w:r>
              <w:t xml:space="preserve">   - Ao final, salvar num arquivo CSV.</w:t>
            </w:r>
          </w:p>
          <w:p w14:paraId="60B16DA6" w14:textId="77777777" w:rsidR="008F670F" w:rsidRDefault="008F670F" w:rsidP="00D822FE">
            <w:pPr>
              <w:ind w:firstLine="0"/>
            </w:pPr>
          </w:p>
          <w:p w14:paraId="11C86EA5" w14:textId="77777777" w:rsidR="008F670F" w:rsidRDefault="008F670F" w:rsidP="00D822FE">
            <w:pPr>
              <w:ind w:firstLine="0"/>
            </w:pPr>
            <w:r>
              <w:t>2. Passos</w:t>
            </w:r>
          </w:p>
          <w:p w14:paraId="514974A6" w14:textId="77777777" w:rsidR="008F670F" w:rsidRDefault="008F670F" w:rsidP="00D822FE">
            <w:pPr>
              <w:ind w:firstLine="0"/>
            </w:pPr>
            <w:r>
              <w:t xml:space="preserve">   a) Definir </w:t>
            </w:r>
            <w:proofErr w:type="spellStart"/>
            <w:r>
              <w:t>struct</w:t>
            </w:r>
            <w:proofErr w:type="spellEnd"/>
            <w:r>
              <w:t xml:space="preserve"> nó (contendo nome, valor, tipo e ponteiro -&gt; próximo).</w:t>
            </w:r>
          </w:p>
          <w:p w14:paraId="0A0CF3CD" w14:textId="77777777" w:rsidR="008F670F" w:rsidRDefault="008F670F" w:rsidP="00D822FE">
            <w:pPr>
              <w:ind w:firstLine="0"/>
            </w:pPr>
            <w:r>
              <w:t xml:space="preserve">   b) Funções para inserir (no fim ou início) e exibir.</w:t>
            </w:r>
          </w:p>
          <w:p w14:paraId="2DF1BDBD" w14:textId="77777777" w:rsidR="008F670F" w:rsidRDefault="008F670F" w:rsidP="00D822FE">
            <w:pPr>
              <w:ind w:firstLine="0"/>
            </w:pPr>
            <w:r>
              <w:t xml:space="preserve">   c) Um menu no </w:t>
            </w:r>
            <w:proofErr w:type="spellStart"/>
            <w:r>
              <w:t>main</w:t>
            </w:r>
            <w:proofErr w:type="spellEnd"/>
            <w:r>
              <w:t>:</w:t>
            </w:r>
          </w:p>
          <w:p w14:paraId="2E08D354" w14:textId="77777777" w:rsidR="008F670F" w:rsidRDefault="008F670F" w:rsidP="00D822FE">
            <w:pPr>
              <w:ind w:firstLine="0"/>
            </w:pPr>
            <w:r>
              <w:t xml:space="preserve">     - Inserir componente</w:t>
            </w:r>
          </w:p>
          <w:p w14:paraId="23A004ED" w14:textId="77777777" w:rsidR="008F670F" w:rsidRDefault="008F670F" w:rsidP="00D822FE">
            <w:pPr>
              <w:ind w:firstLine="0"/>
            </w:pPr>
            <w:r>
              <w:t xml:space="preserve">     - Listar componentes</w:t>
            </w:r>
          </w:p>
          <w:p w14:paraId="4CE9AF8B" w14:textId="77777777" w:rsidR="008F670F" w:rsidRDefault="008F670F" w:rsidP="00D822FE">
            <w:pPr>
              <w:ind w:firstLine="0"/>
            </w:pPr>
            <w:r>
              <w:t xml:space="preserve">     - Gerar arquivo CSV com a listagem de componentes (utilizador como separador o ponto e vírgula)</w:t>
            </w:r>
          </w:p>
          <w:p w14:paraId="3C005138" w14:textId="77777777" w:rsidR="008F670F" w:rsidRDefault="008F670F" w:rsidP="00D822FE">
            <w:pPr>
              <w:ind w:firstLine="0"/>
            </w:pPr>
            <w:r>
              <w:t xml:space="preserve">     - Sair</w:t>
            </w:r>
          </w:p>
          <w:p w14:paraId="7338B67F" w14:textId="77777777" w:rsidR="008F670F" w:rsidRDefault="008F670F" w:rsidP="00D822FE">
            <w:pPr>
              <w:ind w:firstLine="0"/>
            </w:pPr>
          </w:p>
          <w:p w14:paraId="61BE0837" w14:textId="77777777" w:rsidR="008F670F" w:rsidRDefault="008F670F" w:rsidP="00D822FE">
            <w:pPr>
              <w:ind w:firstLine="0"/>
            </w:pPr>
            <w:r>
              <w:t>3. Demonstrando o funcionamento do programa</w:t>
            </w:r>
          </w:p>
          <w:p w14:paraId="524E1D57" w14:textId="77777777" w:rsidR="008F670F" w:rsidRDefault="008F670F" w:rsidP="00D822FE">
            <w:pPr>
              <w:ind w:firstLine="0"/>
            </w:pPr>
            <w:r>
              <w:t>- Cadastre 10 componentes, solicite a listagem em tela dos componentes, grave o arquivo CSV e mostre o seu conteúdo.</w:t>
            </w:r>
          </w:p>
        </w:tc>
      </w:tr>
      <w:tr w:rsidR="008F670F" w14:paraId="7ABB1E86" w14:textId="77777777" w:rsidTr="00D822FE">
        <w:trPr>
          <w:trHeight w:val="300"/>
        </w:trPr>
        <w:tc>
          <w:tcPr>
            <w:tcW w:w="9716" w:type="dxa"/>
          </w:tcPr>
          <w:p w14:paraId="3AFD6BAE" w14:textId="77777777" w:rsidR="008F670F" w:rsidRDefault="008F670F" w:rsidP="008F670F">
            <w:pPr>
              <w:pStyle w:val="PargrafodaLista"/>
              <w:numPr>
                <w:ilvl w:val="0"/>
                <w:numId w:val="55"/>
              </w:numPr>
              <w:rPr>
                <w:b/>
                <w:bCs/>
                <w:color w:val="113162"/>
              </w:rPr>
            </w:pPr>
            <w:r w:rsidRPr="6DB9CF10">
              <w:rPr>
                <w:b/>
                <w:bCs/>
                <w:color w:val="113162"/>
              </w:rPr>
              <w:t>Apresentação do código-fonte:</w:t>
            </w:r>
          </w:p>
          <w:p w14:paraId="2718BA98" w14:textId="77777777" w:rsidR="008F670F" w:rsidRDefault="008F670F" w:rsidP="00D822FE">
            <w:pPr>
              <w:ind w:left="584" w:firstLine="0"/>
              <w:rPr>
                <w:color w:val="FF0000"/>
              </w:rPr>
            </w:pPr>
          </w:p>
        </w:tc>
      </w:tr>
      <w:tr w:rsidR="008F670F" w14:paraId="3D681B69" w14:textId="77777777" w:rsidTr="00D822FE">
        <w:trPr>
          <w:trHeight w:val="300"/>
        </w:trPr>
        <w:tc>
          <w:tcPr>
            <w:tcW w:w="9716" w:type="dxa"/>
          </w:tcPr>
          <w:p w14:paraId="778EFB8E" w14:textId="77777777" w:rsidR="008F670F" w:rsidRDefault="008F670F" w:rsidP="008F670F">
            <w:pPr>
              <w:pStyle w:val="PargrafodaLista"/>
              <w:numPr>
                <w:ilvl w:val="0"/>
                <w:numId w:val="55"/>
              </w:numPr>
              <w:spacing w:line="360" w:lineRule="auto"/>
              <w:ind w:left="584" w:hanging="171"/>
              <w:rPr>
                <w:b/>
                <w:bCs/>
                <w:color w:val="113162"/>
              </w:rPr>
            </w:pPr>
            <w:r w:rsidRPr="6DB9CF10">
              <w:rPr>
                <w:b/>
                <w:bCs/>
                <w:color w:val="113162"/>
              </w:rPr>
              <w:t>Apresentar a captura de tela evidenciando o funcionamento:</w:t>
            </w:r>
          </w:p>
          <w:p w14:paraId="4355609C" w14:textId="77777777" w:rsidR="008F670F" w:rsidRDefault="008F670F" w:rsidP="00D822FE">
            <w:pPr>
              <w:pStyle w:val="PargrafodaLista"/>
              <w:ind w:left="584" w:firstLine="0"/>
            </w:pPr>
          </w:p>
        </w:tc>
      </w:tr>
    </w:tbl>
    <w:p w14:paraId="5DF063B5" w14:textId="77777777" w:rsidR="008F670F" w:rsidRDefault="008F670F" w:rsidP="008F670F"/>
    <w:p w14:paraId="6A2E0B6A" w14:textId="77777777" w:rsidR="008F670F" w:rsidRDefault="008F670F" w:rsidP="008F670F"/>
    <w:p w14:paraId="0378DA99" w14:textId="77777777" w:rsidR="008F670F" w:rsidRDefault="008F670F" w:rsidP="008F670F">
      <w:pPr>
        <w:tabs>
          <w:tab w:val="left" w:pos="7213"/>
        </w:tabs>
        <w:ind w:firstLine="0"/>
      </w:pPr>
    </w:p>
    <w:p w14:paraId="03816192" w14:textId="77777777" w:rsidR="00E82AF9" w:rsidRDefault="00E82AF9" w:rsidP="008F670F">
      <w:pPr>
        <w:tabs>
          <w:tab w:val="left" w:pos="7213"/>
        </w:tabs>
        <w:ind w:firstLine="0"/>
      </w:pPr>
    </w:p>
    <w:p w14:paraId="3AF1DC9C" w14:textId="77777777" w:rsidR="00E82AF9" w:rsidRDefault="00E82AF9" w:rsidP="008F670F">
      <w:pPr>
        <w:tabs>
          <w:tab w:val="left" w:pos="7213"/>
        </w:tabs>
        <w:ind w:firstLine="0"/>
      </w:pPr>
    </w:p>
    <w:p w14:paraId="54A730B5" w14:textId="77777777" w:rsidR="00E82AF9" w:rsidRDefault="00E82AF9" w:rsidP="008F670F">
      <w:pPr>
        <w:tabs>
          <w:tab w:val="left" w:pos="7213"/>
        </w:tabs>
        <w:ind w:firstLine="0"/>
      </w:pPr>
    </w:p>
    <w:p w14:paraId="1EB82DDB" w14:textId="77777777" w:rsidR="00E82AF9" w:rsidRDefault="00E82AF9" w:rsidP="008F670F">
      <w:pPr>
        <w:tabs>
          <w:tab w:val="left" w:pos="7213"/>
        </w:tabs>
        <w:ind w:firstLine="0"/>
      </w:pPr>
    </w:p>
    <w:p w14:paraId="6B00E4B6" w14:textId="77777777" w:rsidR="00E82AF9" w:rsidRDefault="00E82AF9" w:rsidP="008F670F">
      <w:pPr>
        <w:tabs>
          <w:tab w:val="left" w:pos="7213"/>
        </w:tabs>
        <w:ind w:firstLine="0"/>
      </w:pPr>
    </w:p>
    <w:p w14:paraId="36D5BF33" w14:textId="77777777" w:rsidR="00E82AF9" w:rsidRDefault="00E82AF9" w:rsidP="008F670F">
      <w:pPr>
        <w:tabs>
          <w:tab w:val="left" w:pos="7213"/>
        </w:tabs>
        <w:ind w:firstLine="0"/>
      </w:pPr>
    </w:p>
    <w:p w14:paraId="55C0EB3B" w14:textId="77777777" w:rsidR="00E82AF9" w:rsidRDefault="00E82AF9" w:rsidP="008F670F">
      <w:pPr>
        <w:tabs>
          <w:tab w:val="left" w:pos="7213"/>
        </w:tabs>
        <w:ind w:firstLine="0"/>
      </w:pPr>
    </w:p>
    <w:p w14:paraId="40980637" w14:textId="77777777" w:rsidR="00E82AF9" w:rsidRDefault="00E82AF9" w:rsidP="008F670F">
      <w:pPr>
        <w:tabs>
          <w:tab w:val="left" w:pos="7213"/>
        </w:tabs>
        <w:ind w:firstLine="0"/>
      </w:pPr>
    </w:p>
    <w:p w14:paraId="007201D2" w14:textId="77777777" w:rsidR="00E82AF9" w:rsidRDefault="00E82AF9" w:rsidP="008F670F">
      <w:pPr>
        <w:tabs>
          <w:tab w:val="left" w:pos="7213"/>
        </w:tabs>
        <w:ind w:firstLine="0"/>
      </w:pPr>
    </w:p>
    <w:p w14:paraId="4A030DF5" w14:textId="77777777" w:rsidR="00E82AF9" w:rsidRDefault="00E82AF9" w:rsidP="008F670F">
      <w:pPr>
        <w:tabs>
          <w:tab w:val="left" w:pos="7213"/>
        </w:tabs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9716"/>
      </w:tblGrid>
      <w:tr w:rsidR="008F670F" w14:paraId="33DADE31" w14:textId="77777777" w:rsidTr="00D822FE">
        <w:trPr>
          <w:trHeight w:val="300"/>
        </w:trPr>
        <w:tc>
          <w:tcPr>
            <w:tcW w:w="9716" w:type="dxa"/>
            <w:shd w:val="clear" w:color="auto" w:fill="113162"/>
          </w:tcPr>
          <w:p w14:paraId="24AD9FDE" w14:textId="18491E87" w:rsidR="008F670F" w:rsidRDefault="008F670F" w:rsidP="00D822FE">
            <w:pPr>
              <w:ind w:firstLine="0"/>
              <w:rPr>
                <w:b/>
                <w:bCs/>
              </w:rPr>
            </w:pPr>
            <w:r>
              <w:lastRenderedPageBreak/>
              <w:br w:type="page"/>
            </w:r>
            <w:r w:rsidRPr="6DB9CF10">
              <w:rPr>
                <w:b/>
                <w:bCs/>
                <w:color w:val="F5A607"/>
                <w:sz w:val="40"/>
                <w:szCs w:val="40"/>
              </w:rPr>
              <w:t>PRÁTICA 0</w:t>
            </w:r>
            <w:r>
              <w:rPr>
                <w:b/>
                <w:bCs/>
                <w:color w:val="F5A607"/>
                <w:sz w:val="40"/>
                <w:szCs w:val="40"/>
              </w:rPr>
              <w:t>5</w:t>
            </w:r>
          </w:p>
        </w:tc>
      </w:tr>
      <w:tr w:rsidR="008F670F" w14:paraId="5E51ADD4" w14:textId="77777777" w:rsidTr="00D822FE">
        <w:trPr>
          <w:trHeight w:val="300"/>
        </w:trPr>
        <w:tc>
          <w:tcPr>
            <w:tcW w:w="9716" w:type="dxa"/>
          </w:tcPr>
          <w:p w14:paraId="6E8ACFC5" w14:textId="77777777" w:rsidR="008F670F" w:rsidRDefault="008F670F" w:rsidP="00D822FE">
            <w:pPr>
              <w:ind w:firstLine="0"/>
              <w:rPr>
                <w:b/>
                <w:bCs/>
                <w:color w:val="113162"/>
                <w:sz w:val="16"/>
                <w:szCs w:val="16"/>
              </w:rPr>
            </w:pPr>
          </w:p>
        </w:tc>
      </w:tr>
      <w:tr w:rsidR="008F670F" w14:paraId="308C177B" w14:textId="77777777" w:rsidTr="00D822FE">
        <w:trPr>
          <w:trHeight w:val="300"/>
        </w:trPr>
        <w:tc>
          <w:tcPr>
            <w:tcW w:w="9716" w:type="dxa"/>
            <w:shd w:val="clear" w:color="auto" w:fill="113162"/>
          </w:tcPr>
          <w:p w14:paraId="1046DF3D" w14:textId="77777777" w:rsidR="00E82AF9" w:rsidRDefault="00E82AF9" w:rsidP="00E82AF9">
            <w:r>
              <w:t>Crie um Agendador Simples de Tarefas com Prioridade.</w:t>
            </w:r>
          </w:p>
          <w:p w14:paraId="09EEDAB7" w14:textId="77777777" w:rsidR="00E82AF9" w:rsidRDefault="00E82AF9" w:rsidP="00E82AF9"/>
          <w:p w14:paraId="2B4950C2" w14:textId="77777777" w:rsidR="00E82AF9" w:rsidRPr="00272C78" w:rsidRDefault="00E82AF9" w:rsidP="00E82AF9">
            <w:pPr>
              <w:rPr>
                <w:b/>
                <w:bCs/>
              </w:rPr>
            </w:pPr>
            <w:r w:rsidRPr="00272C78">
              <w:rPr>
                <w:b/>
                <w:bCs/>
              </w:rPr>
              <w:t>1. Objetivo</w:t>
            </w:r>
          </w:p>
          <w:p w14:paraId="36ABF7BF" w14:textId="77777777" w:rsidR="00E82AF9" w:rsidRDefault="00E82AF9" w:rsidP="00E82AF9">
            <w:r>
              <w:t xml:space="preserve">   - Criar um “</w:t>
            </w:r>
            <w:proofErr w:type="spellStart"/>
            <w:proofErr w:type="gramStart"/>
            <w:r>
              <w:t>mini-sistema</w:t>
            </w:r>
            <w:proofErr w:type="spellEnd"/>
            <w:proofErr w:type="gramEnd"/>
            <w:r>
              <w:t>” que gerencia tarefas:</w:t>
            </w:r>
          </w:p>
          <w:p w14:paraId="7E4C28FC" w14:textId="77777777" w:rsidR="00E82AF9" w:rsidRDefault="00E82AF9" w:rsidP="00E82AF9">
            <w:r>
              <w:t xml:space="preserve">     • </w:t>
            </w:r>
            <w:proofErr w:type="spellStart"/>
            <w:r>
              <w:t>idTarefa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ACD3A24" w14:textId="77777777" w:rsidR="00E82AF9" w:rsidRDefault="00E82AF9" w:rsidP="00E82AF9">
            <w:r>
              <w:t xml:space="preserve">     • </w:t>
            </w:r>
            <w:proofErr w:type="spellStart"/>
            <w:proofErr w:type="gramStart"/>
            <w:r>
              <w:t>descricao</w:t>
            </w:r>
            <w:proofErr w:type="spellEnd"/>
            <w:r>
              <w:t>[</w:t>
            </w:r>
            <w:proofErr w:type="gramEnd"/>
            <w:r>
              <w:t>100]</w:t>
            </w:r>
          </w:p>
          <w:p w14:paraId="3E3C54D0" w14:textId="77777777" w:rsidR="00E82AF9" w:rsidRDefault="00E82AF9" w:rsidP="00E82AF9">
            <w:r>
              <w:t xml:space="preserve">     • prioridade (1=alta, 2=</w:t>
            </w:r>
            <w:proofErr w:type="gramStart"/>
            <w:r>
              <w:t>media</w:t>
            </w:r>
            <w:proofErr w:type="gramEnd"/>
            <w:r>
              <w:t>, 3=baixa)</w:t>
            </w:r>
          </w:p>
          <w:p w14:paraId="2B8E9252" w14:textId="77777777" w:rsidR="00E82AF9" w:rsidRDefault="00E82AF9" w:rsidP="00E82AF9">
            <w:r>
              <w:t xml:space="preserve">   - Manter numa lista encadeada ou fila de prioridade.</w:t>
            </w:r>
          </w:p>
          <w:p w14:paraId="179016B4" w14:textId="77777777" w:rsidR="00E82AF9" w:rsidRDefault="00E82AF9" w:rsidP="00E82AF9">
            <w:r>
              <w:t xml:space="preserve">   - Inserir, remover tarefa de maior prioridade, listar e salvar em CSV, utilizador como separador o ponto e vírgula.</w:t>
            </w:r>
          </w:p>
          <w:p w14:paraId="0DC3B2BD" w14:textId="77777777" w:rsidR="00E82AF9" w:rsidRDefault="00E82AF9" w:rsidP="00E82AF9"/>
          <w:p w14:paraId="27ACAABE" w14:textId="77777777" w:rsidR="00E82AF9" w:rsidRPr="00272C78" w:rsidRDefault="00E82AF9" w:rsidP="00E82AF9">
            <w:pPr>
              <w:rPr>
                <w:b/>
                <w:bCs/>
                <w:lang w:val="en-US"/>
              </w:rPr>
            </w:pPr>
            <w:r w:rsidRPr="00272C78">
              <w:rPr>
                <w:b/>
                <w:bCs/>
                <w:lang w:val="en-US"/>
              </w:rPr>
              <w:t>2. Passos</w:t>
            </w:r>
          </w:p>
          <w:p w14:paraId="261F09B3" w14:textId="77777777" w:rsidR="00E82AF9" w:rsidRPr="000356A3" w:rsidRDefault="00E82AF9" w:rsidP="00E82AF9">
            <w:pPr>
              <w:rPr>
                <w:lang w:val="en-US"/>
              </w:rPr>
            </w:pPr>
            <w:r w:rsidRPr="000356A3">
              <w:rPr>
                <w:lang w:val="en-US"/>
              </w:rPr>
              <w:t xml:space="preserve">   a) struct </w:t>
            </w:r>
            <w:proofErr w:type="spellStart"/>
            <w:r w:rsidRPr="000356A3">
              <w:rPr>
                <w:lang w:val="en-US"/>
              </w:rPr>
              <w:t>Tarefa</w:t>
            </w:r>
            <w:proofErr w:type="spellEnd"/>
            <w:r w:rsidRPr="000356A3">
              <w:rPr>
                <w:lang w:val="en-US"/>
              </w:rPr>
              <w:t xml:space="preserve"> {int id; char </w:t>
            </w:r>
            <w:proofErr w:type="gramStart"/>
            <w:r w:rsidRPr="000356A3">
              <w:rPr>
                <w:lang w:val="en-US"/>
              </w:rPr>
              <w:t>desc[</w:t>
            </w:r>
            <w:proofErr w:type="gramEnd"/>
            <w:r w:rsidRPr="000356A3">
              <w:rPr>
                <w:lang w:val="en-US"/>
              </w:rPr>
              <w:t xml:space="preserve">100]; int </w:t>
            </w:r>
            <w:proofErr w:type="spellStart"/>
            <w:r w:rsidRPr="000356A3">
              <w:rPr>
                <w:lang w:val="en-US"/>
              </w:rPr>
              <w:t>prio</w:t>
            </w:r>
            <w:proofErr w:type="spellEnd"/>
            <w:r w:rsidRPr="000356A3">
              <w:rPr>
                <w:lang w:val="en-US"/>
              </w:rPr>
              <w:t>; ...}</w:t>
            </w:r>
          </w:p>
          <w:p w14:paraId="0FC3E73B" w14:textId="77777777" w:rsidR="00E82AF9" w:rsidRDefault="00E82AF9" w:rsidP="00E82AF9">
            <w:r w:rsidRPr="000356A3">
              <w:rPr>
                <w:lang w:val="en-US"/>
              </w:rPr>
              <w:t xml:space="preserve">   </w:t>
            </w:r>
            <w:r>
              <w:t>b) Incluir funções para inserir (no fim ou com base na prioridade) e remover (sempre a de maior prioridade).</w:t>
            </w:r>
          </w:p>
          <w:p w14:paraId="698A75AF" w14:textId="77777777" w:rsidR="00E82AF9" w:rsidRDefault="00E82AF9" w:rsidP="00E82AF9">
            <w:r>
              <w:t xml:space="preserve">   c) Menu:</w:t>
            </w:r>
          </w:p>
          <w:p w14:paraId="7FD19DB3" w14:textId="77777777" w:rsidR="00E82AF9" w:rsidRDefault="00E82AF9" w:rsidP="00E82AF9">
            <w:r>
              <w:t xml:space="preserve">     - 1) Inserir Tarefa</w:t>
            </w:r>
          </w:p>
          <w:p w14:paraId="279BE825" w14:textId="77777777" w:rsidR="00E82AF9" w:rsidRDefault="00E82AF9" w:rsidP="00E82AF9">
            <w:r>
              <w:t xml:space="preserve">     - 2) Remover Tarefa Prioridade Máxima</w:t>
            </w:r>
          </w:p>
          <w:p w14:paraId="2325A0B2" w14:textId="77777777" w:rsidR="00E82AF9" w:rsidRDefault="00E82AF9" w:rsidP="00E82AF9">
            <w:r>
              <w:t xml:space="preserve">     - 3) Editar uma tarefa</w:t>
            </w:r>
          </w:p>
          <w:p w14:paraId="75928A8D" w14:textId="77777777" w:rsidR="00E82AF9" w:rsidRDefault="00E82AF9" w:rsidP="00E82AF9">
            <w:r>
              <w:t xml:space="preserve">     - 4) Listar</w:t>
            </w:r>
          </w:p>
          <w:p w14:paraId="11DA44C7" w14:textId="77777777" w:rsidR="00E82AF9" w:rsidRDefault="00E82AF9" w:rsidP="00E82AF9">
            <w:r>
              <w:t xml:space="preserve">     - 5) Sair (salvar CSV – utilizador como separador o ponto e vírgula).</w:t>
            </w:r>
          </w:p>
          <w:p w14:paraId="7D8D3C03" w14:textId="77777777" w:rsidR="00E82AF9" w:rsidRDefault="00E82AF9" w:rsidP="00E82AF9">
            <w:r w:rsidRPr="00793D21">
              <w:t xml:space="preserve">   </w:t>
            </w:r>
            <w:r>
              <w:t>d) Todos os dados devem ser salvos em um arquivo CSV quando sair do programa, ao iniciar o programa todos os dados salvos devem ser recarregados, o nome do arquivo CSV deve ser o seu RU.</w:t>
            </w:r>
          </w:p>
          <w:p w14:paraId="2E44485C" w14:textId="77777777" w:rsidR="00E82AF9" w:rsidRDefault="00E82AF9" w:rsidP="00E82AF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0D7E2D">
              <w:rPr>
                <w:b/>
                <w:bCs/>
              </w:rPr>
              <w:t>. Exemplo de Saída</w:t>
            </w:r>
          </w:p>
          <w:tbl>
            <w:tblPr>
              <w:tblStyle w:val="Tabelacomgrade"/>
              <w:tblW w:w="0" w:type="auto"/>
              <w:shd w:val="clear" w:color="auto" w:fill="000000" w:themeFill="text1"/>
              <w:tblLook w:val="04A0" w:firstRow="1" w:lastRow="0" w:firstColumn="1" w:lastColumn="0" w:noHBand="0" w:noVBand="1"/>
            </w:tblPr>
            <w:tblGrid>
              <w:gridCol w:w="9490"/>
            </w:tblGrid>
            <w:tr w:rsidR="00E82AF9" w:rsidRPr="000D7E2D" w14:paraId="16FBAB34" w14:textId="77777777" w:rsidTr="00D822FE">
              <w:tc>
                <w:tcPr>
                  <w:tcW w:w="9736" w:type="dxa"/>
                  <w:shd w:val="clear" w:color="auto" w:fill="000000" w:themeFill="text1"/>
                </w:tcPr>
                <w:p w14:paraId="0C98C246" w14:textId="77777777" w:rsidR="00E82AF9" w:rsidRPr="000D7E2D" w:rsidRDefault="00E82AF9" w:rsidP="00E82AF9">
                  <w:pPr>
                    <w:ind w:firstLine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14:paraId="5B61AA88" w14:textId="77777777" w:rsidR="00E82AF9" w:rsidRDefault="00E82AF9" w:rsidP="00E82AF9">
                  <w:pPr>
                    <w:ind w:firstLine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Menu:</w:t>
                  </w:r>
                </w:p>
                <w:p w14:paraId="4CD7F899" w14:textId="77777777" w:rsidR="00E82AF9" w:rsidRPr="003B1AEE" w:rsidRDefault="00E82AF9" w:rsidP="00E82AF9">
                  <w:pPr>
                    <w:ind w:firstLine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ab/>
                  </w:r>
                  <w:r w:rsidRPr="003B1AEE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1) Inserir Tarefa</w:t>
                  </w:r>
                </w:p>
                <w:p w14:paraId="1468F394" w14:textId="77777777" w:rsidR="00E82AF9" w:rsidRPr="003B1AEE" w:rsidRDefault="00E82AF9" w:rsidP="00E82AF9">
                  <w:pPr>
                    <w:ind w:firstLine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3B1AEE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ab/>
                  </w:r>
                  <w:r w:rsidRPr="003B1AEE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2) Remover Tarefa Prioridade Máxima</w:t>
                  </w:r>
                </w:p>
                <w:p w14:paraId="1955411F" w14:textId="77777777" w:rsidR="00E82AF9" w:rsidRPr="003B1AEE" w:rsidRDefault="00E82AF9" w:rsidP="00E82AF9">
                  <w:pPr>
                    <w:ind w:firstLine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3B1AEE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ab/>
                  </w:r>
                  <w:r w:rsidRPr="003B1AEE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3) Editar uma tarefa</w:t>
                  </w:r>
                </w:p>
                <w:p w14:paraId="76AFF942" w14:textId="77777777" w:rsidR="00E82AF9" w:rsidRPr="003B1AEE" w:rsidRDefault="00E82AF9" w:rsidP="00E82AF9">
                  <w:pPr>
                    <w:ind w:firstLine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3B1AEE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ab/>
                  </w:r>
                  <w:r w:rsidRPr="003B1AEE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4) Listar</w:t>
                  </w:r>
                </w:p>
                <w:p w14:paraId="57FA3F41" w14:textId="77777777" w:rsidR="00E82AF9" w:rsidRDefault="00E82AF9" w:rsidP="00E82AF9">
                  <w:pPr>
                    <w:ind w:firstLine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 w:rsidRPr="003B1AEE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     5) Sair (salvar CSV).</w:t>
                  </w:r>
                </w:p>
                <w:p w14:paraId="36597835" w14:textId="77777777" w:rsidR="00E82AF9" w:rsidRDefault="00E82AF9" w:rsidP="00E82AF9">
                  <w:pPr>
                    <w:ind w:firstLine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  <w:p w14:paraId="216549B2" w14:textId="77777777" w:rsidR="00E82AF9" w:rsidRDefault="00E82AF9" w:rsidP="00E82AF9">
                  <w:pPr>
                    <w:ind w:firstLine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ab/>
                    <w:t>Inserir Tarefa</w:t>
                  </w:r>
                </w:p>
                <w:p w14:paraId="45C8ED3B" w14:textId="77777777" w:rsidR="00E82AF9" w:rsidRDefault="00E82AF9" w:rsidP="00E82AF9">
                  <w:pPr>
                    <w:ind w:firstLine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ID_Tarefa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br/>
                  </w: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Descricao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 da Tarefa:</w:t>
                  </w:r>
                </w:p>
                <w:p w14:paraId="4841D9C8" w14:textId="77777777" w:rsidR="00E82AF9" w:rsidRPr="000D7E2D" w:rsidRDefault="00E82AF9" w:rsidP="00E82AF9">
                  <w:pPr>
                    <w:ind w:firstLine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ab/>
                    <w:t xml:space="preserve">Prioridade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>[1-Alta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  <w:t xml:space="preserve">, 2-Media, 3-baixa]: </w:t>
                  </w:r>
                </w:p>
                <w:p w14:paraId="214CB655" w14:textId="77777777" w:rsidR="00E82AF9" w:rsidRPr="000D7E2D" w:rsidRDefault="00E82AF9" w:rsidP="00E82AF9">
                  <w:pPr>
                    <w:ind w:firstLine="0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4FE3B8F0" w14:textId="77777777" w:rsidR="00E82AF9" w:rsidRDefault="00E82AF9" w:rsidP="00E82AF9">
            <w:r>
              <w:t xml:space="preserve">   </w:t>
            </w:r>
          </w:p>
          <w:p w14:paraId="6E3AC13A" w14:textId="77777777" w:rsidR="00E82AF9" w:rsidRDefault="00E82AF9" w:rsidP="00E82AF9"/>
          <w:p w14:paraId="5F13B971" w14:textId="77777777" w:rsidR="00E82AF9" w:rsidRPr="00EC0E0C" w:rsidRDefault="00E82AF9" w:rsidP="00E82AF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EC0E0C">
              <w:rPr>
                <w:b/>
                <w:bCs/>
              </w:rPr>
              <w:t>. Demonstrando o funcionamento do programa</w:t>
            </w:r>
          </w:p>
          <w:p w14:paraId="12BE0922" w14:textId="77777777" w:rsidR="00E82AF9" w:rsidRDefault="00E82AF9" w:rsidP="00E82AF9">
            <w:pPr>
              <w:ind w:left="720" w:firstLine="0"/>
            </w:pPr>
            <w:r>
              <w:t>- Cadastre 8 atividades diferentes, mostre as telas de cadastro, tela com a listagem de o conteúdo salvo no arquivo CSV.</w:t>
            </w:r>
          </w:p>
          <w:p w14:paraId="1A2FA2FA" w14:textId="34ADF2C2" w:rsidR="008F670F" w:rsidRDefault="008F670F" w:rsidP="00D822FE">
            <w:pPr>
              <w:ind w:firstLine="0"/>
            </w:pPr>
          </w:p>
        </w:tc>
      </w:tr>
      <w:tr w:rsidR="008F670F" w14:paraId="1338E4FF" w14:textId="77777777" w:rsidTr="00D822FE">
        <w:trPr>
          <w:trHeight w:val="300"/>
        </w:trPr>
        <w:tc>
          <w:tcPr>
            <w:tcW w:w="9716" w:type="dxa"/>
          </w:tcPr>
          <w:p w14:paraId="096D882D" w14:textId="77777777" w:rsidR="008F670F" w:rsidRDefault="008F670F" w:rsidP="008F670F">
            <w:pPr>
              <w:pStyle w:val="PargrafodaLista"/>
              <w:numPr>
                <w:ilvl w:val="0"/>
                <w:numId w:val="56"/>
              </w:numPr>
              <w:rPr>
                <w:b/>
                <w:bCs/>
                <w:color w:val="113162"/>
              </w:rPr>
            </w:pPr>
            <w:r w:rsidRPr="6DB9CF10">
              <w:rPr>
                <w:b/>
                <w:bCs/>
                <w:color w:val="113162"/>
              </w:rPr>
              <w:t>Apresentação do código-fonte:</w:t>
            </w:r>
          </w:p>
          <w:p w14:paraId="4A0DEC8E" w14:textId="77777777" w:rsidR="008F670F" w:rsidRDefault="008F670F" w:rsidP="00D822FE">
            <w:pPr>
              <w:ind w:left="584" w:firstLine="0"/>
              <w:rPr>
                <w:color w:val="FF0000"/>
              </w:rPr>
            </w:pPr>
          </w:p>
        </w:tc>
      </w:tr>
      <w:tr w:rsidR="008F670F" w14:paraId="0D395B36" w14:textId="77777777" w:rsidTr="00D822FE">
        <w:trPr>
          <w:trHeight w:val="300"/>
        </w:trPr>
        <w:tc>
          <w:tcPr>
            <w:tcW w:w="9716" w:type="dxa"/>
          </w:tcPr>
          <w:p w14:paraId="08B5C336" w14:textId="77777777" w:rsidR="008F670F" w:rsidRDefault="008F670F" w:rsidP="008F670F">
            <w:pPr>
              <w:pStyle w:val="PargrafodaLista"/>
              <w:numPr>
                <w:ilvl w:val="0"/>
                <w:numId w:val="56"/>
              </w:numPr>
              <w:spacing w:line="360" w:lineRule="auto"/>
              <w:ind w:left="584" w:hanging="171"/>
              <w:rPr>
                <w:b/>
                <w:bCs/>
                <w:color w:val="113162"/>
              </w:rPr>
            </w:pPr>
            <w:r w:rsidRPr="6DB9CF10">
              <w:rPr>
                <w:b/>
                <w:bCs/>
                <w:color w:val="113162"/>
              </w:rPr>
              <w:t>Apresentar a captura de tela evidenciando o funcionamento:</w:t>
            </w:r>
          </w:p>
          <w:p w14:paraId="400EA76A" w14:textId="77777777" w:rsidR="008F670F" w:rsidRDefault="008F670F" w:rsidP="00D822FE">
            <w:pPr>
              <w:pStyle w:val="PargrafodaLista"/>
              <w:ind w:left="584" w:firstLine="0"/>
            </w:pPr>
          </w:p>
        </w:tc>
      </w:tr>
      <w:tr w:rsidR="00E82AF9" w14:paraId="5DB434A0" w14:textId="77777777" w:rsidTr="00D822FE">
        <w:trPr>
          <w:trHeight w:val="300"/>
        </w:trPr>
        <w:tc>
          <w:tcPr>
            <w:tcW w:w="9716" w:type="dxa"/>
          </w:tcPr>
          <w:p w14:paraId="08D49065" w14:textId="13ADCD70" w:rsidR="00E82AF9" w:rsidRPr="6DB9CF10" w:rsidRDefault="00E82AF9" w:rsidP="008F670F">
            <w:pPr>
              <w:pStyle w:val="PargrafodaLista"/>
              <w:numPr>
                <w:ilvl w:val="0"/>
                <w:numId w:val="56"/>
              </w:numPr>
              <w:ind w:left="584" w:hanging="171"/>
              <w:rPr>
                <w:b/>
                <w:bCs/>
                <w:color w:val="113162"/>
              </w:rPr>
            </w:pPr>
            <w:r>
              <w:rPr>
                <w:b/>
                <w:bCs/>
                <w:color w:val="113162"/>
              </w:rPr>
              <w:t>Apresente a captura de tela evidenciando o arquivo CSV:</w:t>
            </w:r>
          </w:p>
        </w:tc>
      </w:tr>
    </w:tbl>
    <w:p w14:paraId="1D521762" w14:textId="7E0746FB" w:rsidR="6DB9CF10" w:rsidRDefault="6DB9CF10" w:rsidP="003F6FDB">
      <w:pPr>
        <w:tabs>
          <w:tab w:val="left" w:pos="7213"/>
        </w:tabs>
        <w:ind w:firstLine="0"/>
      </w:pPr>
    </w:p>
    <w:sectPr w:rsidR="6DB9CF10" w:rsidSect="0011171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5C5BB" w14:textId="77777777" w:rsidR="00B52CBD" w:rsidRDefault="00B52CBD" w:rsidP="00B5761D">
      <w:r>
        <w:separator/>
      </w:r>
    </w:p>
    <w:p w14:paraId="25DF7AD1" w14:textId="77777777" w:rsidR="00B52CBD" w:rsidRDefault="00B52CBD" w:rsidP="00B5761D"/>
    <w:p w14:paraId="09775C47" w14:textId="77777777" w:rsidR="00B52CBD" w:rsidRDefault="00B52CBD" w:rsidP="00B5761D"/>
  </w:endnote>
  <w:endnote w:type="continuationSeparator" w:id="0">
    <w:p w14:paraId="18C91AA4" w14:textId="77777777" w:rsidR="00B52CBD" w:rsidRDefault="00B52CBD" w:rsidP="00B5761D">
      <w:r>
        <w:continuationSeparator/>
      </w:r>
    </w:p>
    <w:p w14:paraId="760FC5CA" w14:textId="77777777" w:rsidR="00B52CBD" w:rsidRDefault="00B52CBD" w:rsidP="00B5761D"/>
    <w:p w14:paraId="5623C9C5" w14:textId="77777777" w:rsidR="00B52CBD" w:rsidRDefault="00B52CBD" w:rsidP="00B5761D"/>
  </w:endnote>
  <w:endnote w:type="continuationNotice" w:id="1">
    <w:p w14:paraId="4C460B58" w14:textId="77777777" w:rsidR="00B52CBD" w:rsidRDefault="00B52CB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A2FF7" w14:textId="77777777" w:rsidR="00293A9F" w:rsidRDefault="00293A9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FB0992" w:rsidRDefault="00FB0992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>
              <w:pict w14:anchorId="43517538">
                <v:shapetype id="_x0000_t110" coordsize="21600,21600" o:spt="110" path="m10800,l,10800,10800,21600,21600,10800xe" w14:anchorId="4F67E7BA">
                  <v:stroke joinstyle="miter"/>
                  <v:path textboxrect="5400,5400,16200,16200" gradientshapeok="t" o:connecttype="rect"/>
                </v:shapetype>
                <v:shape id="Fluxograma: Decisão 41" style="position:absolute;margin-left:-.2pt;margin-top:-7.6pt;width:485.95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113162" strokecolor="#113162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>
                  <w10:wrap type="square"/>
                </v:shape>
              </w:pict>
            </mc:Fallback>
          </mc:AlternateContent>
        </w:r>
      </w:p>
      <w:p w14:paraId="087A91AD" w14:textId="15FAB45B" w:rsidR="00FB0992" w:rsidRPr="00D2799E" w:rsidRDefault="00FB0992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FB0992" w:rsidRPr="00955E07" w:rsidRDefault="00FB0992" w:rsidP="005C35CA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68A59A6" w14:paraId="22F7D2FD" w14:textId="77777777" w:rsidTr="168A59A6">
      <w:trPr>
        <w:trHeight w:val="300"/>
      </w:trPr>
      <w:tc>
        <w:tcPr>
          <w:tcW w:w="3245" w:type="dxa"/>
        </w:tcPr>
        <w:p w14:paraId="5E67093A" w14:textId="395A948C" w:rsidR="168A59A6" w:rsidRDefault="168A59A6" w:rsidP="168A59A6">
          <w:pPr>
            <w:pStyle w:val="Cabealho"/>
            <w:ind w:left="-115"/>
            <w:jc w:val="left"/>
          </w:pPr>
        </w:p>
      </w:tc>
      <w:tc>
        <w:tcPr>
          <w:tcW w:w="3245" w:type="dxa"/>
        </w:tcPr>
        <w:p w14:paraId="0D0AD0C0" w14:textId="6176960F" w:rsidR="168A59A6" w:rsidRDefault="168A59A6" w:rsidP="168A59A6">
          <w:pPr>
            <w:pStyle w:val="Cabealho"/>
            <w:jc w:val="center"/>
          </w:pPr>
        </w:p>
      </w:tc>
      <w:tc>
        <w:tcPr>
          <w:tcW w:w="3245" w:type="dxa"/>
        </w:tcPr>
        <w:p w14:paraId="4F7294E9" w14:textId="5D1BE592" w:rsidR="168A59A6" w:rsidRDefault="168A59A6" w:rsidP="168A59A6">
          <w:pPr>
            <w:pStyle w:val="Cabealho"/>
            <w:ind w:right="-115"/>
            <w:jc w:val="right"/>
          </w:pPr>
        </w:p>
      </w:tc>
    </w:tr>
  </w:tbl>
  <w:p w14:paraId="3C47405F" w14:textId="30712284" w:rsidR="0098532C" w:rsidRDefault="009853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874BF" w14:textId="77777777" w:rsidR="00B52CBD" w:rsidRDefault="00B52CBD" w:rsidP="00B5761D">
      <w:r>
        <w:separator/>
      </w:r>
    </w:p>
    <w:p w14:paraId="5473B8E0" w14:textId="77777777" w:rsidR="00B52CBD" w:rsidRDefault="00B52CBD" w:rsidP="00B5761D"/>
    <w:p w14:paraId="76883C05" w14:textId="77777777" w:rsidR="00B52CBD" w:rsidRDefault="00B52CBD" w:rsidP="00B5761D"/>
  </w:footnote>
  <w:footnote w:type="continuationSeparator" w:id="0">
    <w:p w14:paraId="5F1238B4" w14:textId="77777777" w:rsidR="00B52CBD" w:rsidRDefault="00B52CBD" w:rsidP="00B5761D">
      <w:r>
        <w:continuationSeparator/>
      </w:r>
    </w:p>
    <w:p w14:paraId="59162FF3" w14:textId="77777777" w:rsidR="00B52CBD" w:rsidRDefault="00B52CBD" w:rsidP="00B5761D"/>
    <w:p w14:paraId="433A5FF5" w14:textId="77777777" w:rsidR="00B52CBD" w:rsidRDefault="00B52CBD" w:rsidP="00B5761D"/>
  </w:footnote>
  <w:footnote w:type="continuationNotice" w:id="1">
    <w:p w14:paraId="1ACAE888" w14:textId="77777777" w:rsidR="00B52CBD" w:rsidRDefault="00B52CB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C3371" w14:textId="77777777" w:rsidR="00293A9F" w:rsidRDefault="00293A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1E61D" w14:textId="40ECDDD3" w:rsidR="005D4121" w:rsidRDefault="00FB0992" w:rsidP="00293A9F">
    <w:pPr>
      <w:pStyle w:val="CabealhodoSumrio"/>
      <w:jc w:val="right"/>
    </w:pPr>
    <w:r>
      <w:rPr>
        <w:noProof/>
      </w:rPr>
      <w:drawing>
        <wp:anchor distT="0" distB="0" distL="114300" distR="114300" simplePos="0" relativeHeight="251656192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3A9F">
      <w:t>Caderno de Resolução</w:t>
    </w:r>
    <w:r>
      <w:t xml:space="preserve"> d</w:t>
    </w:r>
    <w:r w:rsidR="00293A9F">
      <w:t>a</w:t>
    </w:r>
    <w:r>
      <w:t xml:space="preserve"> </w:t>
    </w:r>
    <w:r w:rsidR="00293A9F">
      <w:br/>
    </w:r>
    <w:r>
      <w:t xml:space="preserve">Atividade Prática de </w:t>
    </w:r>
    <w:r w:rsidR="00293A9F">
      <w:br/>
      <w:t>Linguagem de Programação</w:t>
    </w:r>
  </w:p>
  <w:p w14:paraId="2449EB30" w14:textId="01FF279D" w:rsidR="00FB0992" w:rsidRDefault="00FB0992" w:rsidP="0094728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4B868FDC">
            <v:rect id="Retângulo 16" style="position:absolute;margin-left:.5pt;margin-top:6.7pt;width:485.45pt;height:3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5a607" stroked="f" strokeweight="1pt" w14:anchorId="216918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68A59A6" w14:paraId="39840180" w14:textId="77777777" w:rsidTr="168A59A6">
      <w:trPr>
        <w:trHeight w:val="300"/>
      </w:trPr>
      <w:tc>
        <w:tcPr>
          <w:tcW w:w="3245" w:type="dxa"/>
        </w:tcPr>
        <w:p w14:paraId="7F96CAE7" w14:textId="269E94C1" w:rsidR="168A59A6" w:rsidRDefault="168A59A6" w:rsidP="168A59A6">
          <w:pPr>
            <w:pStyle w:val="Cabealho"/>
            <w:ind w:left="-115"/>
            <w:jc w:val="left"/>
          </w:pPr>
        </w:p>
      </w:tc>
      <w:tc>
        <w:tcPr>
          <w:tcW w:w="3245" w:type="dxa"/>
        </w:tcPr>
        <w:p w14:paraId="34DFABB8" w14:textId="4C282B63" w:rsidR="168A59A6" w:rsidRDefault="168A59A6" w:rsidP="168A59A6">
          <w:pPr>
            <w:pStyle w:val="Cabealho"/>
            <w:jc w:val="center"/>
          </w:pPr>
        </w:p>
      </w:tc>
      <w:tc>
        <w:tcPr>
          <w:tcW w:w="3245" w:type="dxa"/>
        </w:tcPr>
        <w:p w14:paraId="06064346" w14:textId="0A53E6CB" w:rsidR="168A59A6" w:rsidRDefault="168A59A6" w:rsidP="168A59A6">
          <w:pPr>
            <w:pStyle w:val="Cabealho"/>
            <w:ind w:right="-115"/>
            <w:jc w:val="right"/>
          </w:pPr>
        </w:p>
      </w:tc>
    </w:tr>
  </w:tbl>
  <w:p w14:paraId="1CB342C1" w14:textId="3CE170AE" w:rsidR="0098532C" w:rsidRDefault="009853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A6292"/>
    <w:multiLevelType w:val="multilevel"/>
    <w:tmpl w:val="929C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A1A28"/>
    <w:multiLevelType w:val="multilevel"/>
    <w:tmpl w:val="6524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06D27"/>
    <w:multiLevelType w:val="hybridMultilevel"/>
    <w:tmpl w:val="FC4EE900"/>
    <w:lvl w:ilvl="0" w:tplc="FFFFFFFF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74551"/>
    <w:multiLevelType w:val="multilevel"/>
    <w:tmpl w:val="D94E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8711B"/>
    <w:multiLevelType w:val="hybridMultilevel"/>
    <w:tmpl w:val="385804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511DA"/>
    <w:multiLevelType w:val="hybridMultilevel"/>
    <w:tmpl w:val="C4B868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B23575"/>
    <w:multiLevelType w:val="hybridMultilevel"/>
    <w:tmpl w:val="32B47918"/>
    <w:lvl w:ilvl="0" w:tplc="1B40E0D6">
      <w:start w:val="1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C6F42"/>
    <w:multiLevelType w:val="hybridMultilevel"/>
    <w:tmpl w:val="2E503FC8"/>
    <w:lvl w:ilvl="0" w:tplc="6AAEFAA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1544FB"/>
    <w:multiLevelType w:val="hybridMultilevel"/>
    <w:tmpl w:val="07547562"/>
    <w:lvl w:ilvl="0" w:tplc="6AAEFAA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23B3D"/>
    <w:multiLevelType w:val="hybridMultilevel"/>
    <w:tmpl w:val="B8FEA168"/>
    <w:lvl w:ilvl="0" w:tplc="6AAEFAA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C6496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3225D"/>
    <w:multiLevelType w:val="hybridMultilevel"/>
    <w:tmpl w:val="DE44576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6153DCC"/>
    <w:multiLevelType w:val="hybridMultilevel"/>
    <w:tmpl w:val="8A4AA4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0733BA"/>
    <w:multiLevelType w:val="hybridMultilevel"/>
    <w:tmpl w:val="2356E5D6"/>
    <w:lvl w:ilvl="0" w:tplc="C6DC5B0C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249A9"/>
    <w:multiLevelType w:val="hybridMultilevel"/>
    <w:tmpl w:val="FC4EE900"/>
    <w:lvl w:ilvl="0" w:tplc="FFFFFFFF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2228E"/>
    <w:multiLevelType w:val="hybridMultilevel"/>
    <w:tmpl w:val="BF6ABC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0F030D"/>
    <w:multiLevelType w:val="hybridMultilevel"/>
    <w:tmpl w:val="776E447A"/>
    <w:lvl w:ilvl="0" w:tplc="1CC8879E">
      <w:start w:val="1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04543"/>
    <w:multiLevelType w:val="hybridMultilevel"/>
    <w:tmpl w:val="D152ED1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14275EC"/>
    <w:multiLevelType w:val="hybridMultilevel"/>
    <w:tmpl w:val="4754E6D4"/>
    <w:lvl w:ilvl="0" w:tplc="78CA56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1A2524F"/>
    <w:multiLevelType w:val="hybridMultilevel"/>
    <w:tmpl w:val="C486BEB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B101EDC"/>
    <w:multiLevelType w:val="hybridMultilevel"/>
    <w:tmpl w:val="D090C8D2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CB705CE"/>
    <w:multiLevelType w:val="hybridMultilevel"/>
    <w:tmpl w:val="FC4EE900"/>
    <w:lvl w:ilvl="0" w:tplc="FFFFFFFF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7EBCE8"/>
    <w:multiLevelType w:val="multilevel"/>
    <w:tmpl w:val="BD8C2F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1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45085"/>
    <w:multiLevelType w:val="hybridMultilevel"/>
    <w:tmpl w:val="A1F8117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9B08FF"/>
    <w:multiLevelType w:val="multilevel"/>
    <w:tmpl w:val="B62A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DC6601"/>
    <w:multiLevelType w:val="hybridMultilevel"/>
    <w:tmpl w:val="1FB0ECF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9785269"/>
    <w:multiLevelType w:val="hybridMultilevel"/>
    <w:tmpl w:val="816A4B34"/>
    <w:lvl w:ilvl="0" w:tplc="C41E5E36">
      <w:start w:val="1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AF0D31"/>
    <w:multiLevelType w:val="hybridMultilevel"/>
    <w:tmpl w:val="763426EA"/>
    <w:lvl w:ilvl="0" w:tplc="056C5CF4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A74042"/>
    <w:multiLevelType w:val="hybridMultilevel"/>
    <w:tmpl w:val="B9C06DCE"/>
    <w:lvl w:ilvl="0" w:tplc="6AAEFAA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947D06"/>
    <w:multiLevelType w:val="hybridMultilevel"/>
    <w:tmpl w:val="4AFC1532"/>
    <w:lvl w:ilvl="0" w:tplc="5DC00002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796666"/>
    <w:multiLevelType w:val="hybridMultilevel"/>
    <w:tmpl w:val="6AA830CA"/>
    <w:lvl w:ilvl="0" w:tplc="D830597E">
      <w:start w:val="1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B26621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AC4632"/>
    <w:multiLevelType w:val="hybridMultilevel"/>
    <w:tmpl w:val="635638C8"/>
    <w:lvl w:ilvl="0" w:tplc="6AAEFAA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7214B54"/>
    <w:multiLevelType w:val="hybridMultilevel"/>
    <w:tmpl w:val="1CAA0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604FD9"/>
    <w:multiLevelType w:val="hybridMultilevel"/>
    <w:tmpl w:val="F51CD464"/>
    <w:lvl w:ilvl="0" w:tplc="6AAEFAA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156D36"/>
    <w:multiLevelType w:val="hybridMultilevel"/>
    <w:tmpl w:val="C0E8377A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59804745"/>
    <w:multiLevelType w:val="hybridMultilevel"/>
    <w:tmpl w:val="D4E02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BF3178"/>
    <w:multiLevelType w:val="hybridMultilevel"/>
    <w:tmpl w:val="07F20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722525"/>
    <w:multiLevelType w:val="hybridMultilevel"/>
    <w:tmpl w:val="70ACD8B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FC7E22"/>
    <w:multiLevelType w:val="hybridMultilevel"/>
    <w:tmpl w:val="5E08C974"/>
    <w:lvl w:ilvl="0" w:tplc="AB8A55AA">
      <w:start w:val="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687B8B"/>
    <w:multiLevelType w:val="hybridMultilevel"/>
    <w:tmpl w:val="AE68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EC51BC"/>
    <w:multiLevelType w:val="hybridMultilevel"/>
    <w:tmpl w:val="DCBEF148"/>
    <w:lvl w:ilvl="0" w:tplc="AC360E60">
      <w:start w:val="1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6453C3"/>
    <w:multiLevelType w:val="hybridMultilevel"/>
    <w:tmpl w:val="B60803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AE3673D"/>
    <w:multiLevelType w:val="hybridMultilevel"/>
    <w:tmpl w:val="DB1C6410"/>
    <w:lvl w:ilvl="0" w:tplc="E6DC0E3E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B85310"/>
    <w:multiLevelType w:val="hybridMultilevel"/>
    <w:tmpl w:val="C2886F9C"/>
    <w:lvl w:ilvl="0" w:tplc="1F6A86EE">
      <w:start w:val="10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7146F0"/>
    <w:multiLevelType w:val="hybridMultilevel"/>
    <w:tmpl w:val="1FB0ECFC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 w15:restartNumberingAfterBreak="0">
    <w:nsid w:val="6EA20C5E"/>
    <w:multiLevelType w:val="hybridMultilevel"/>
    <w:tmpl w:val="2B6298DA"/>
    <w:lvl w:ilvl="0" w:tplc="0B3C82A0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2" w15:restartNumberingAfterBreak="0">
    <w:nsid w:val="70F81EAD"/>
    <w:multiLevelType w:val="hybridMultilevel"/>
    <w:tmpl w:val="FEE2B3B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1C44B52"/>
    <w:multiLevelType w:val="hybridMultilevel"/>
    <w:tmpl w:val="798A31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AA7AA5"/>
    <w:multiLevelType w:val="hybridMultilevel"/>
    <w:tmpl w:val="BF6AB8BC"/>
    <w:lvl w:ilvl="0" w:tplc="D5AEECC6">
      <w:start w:val="1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4F4831"/>
    <w:multiLevelType w:val="hybridMultilevel"/>
    <w:tmpl w:val="6DD28620"/>
    <w:lvl w:ilvl="0" w:tplc="1442943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865983">
    <w:abstractNumId w:val="24"/>
  </w:num>
  <w:num w:numId="2" w16cid:durableId="2039815531">
    <w:abstractNumId w:val="46"/>
  </w:num>
  <w:num w:numId="3" w16cid:durableId="1278878499">
    <w:abstractNumId w:val="26"/>
  </w:num>
  <w:num w:numId="4" w16cid:durableId="7493120">
    <w:abstractNumId w:val="35"/>
  </w:num>
  <w:num w:numId="5" w16cid:durableId="1251281556">
    <w:abstractNumId w:val="12"/>
  </w:num>
  <w:num w:numId="6" w16cid:durableId="1880970949">
    <w:abstractNumId w:val="42"/>
  </w:num>
  <w:num w:numId="7" w16cid:durableId="2059087478">
    <w:abstractNumId w:val="47"/>
  </w:num>
  <w:num w:numId="8" w16cid:durableId="503861874">
    <w:abstractNumId w:val="6"/>
  </w:num>
  <w:num w:numId="9" w16cid:durableId="1810710958">
    <w:abstractNumId w:val="11"/>
  </w:num>
  <w:num w:numId="10" w16cid:durableId="919364150">
    <w:abstractNumId w:val="28"/>
  </w:num>
  <w:num w:numId="11" w16cid:durableId="1248686690">
    <w:abstractNumId w:val="20"/>
  </w:num>
  <w:num w:numId="12" w16cid:durableId="1670282505">
    <w:abstractNumId w:val="0"/>
  </w:num>
  <w:num w:numId="13" w16cid:durableId="1282960844">
    <w:abstractNumId w:val="17"/>
  </w:num>
  <w:num w:numId="14" w16cid:durableId="1597907834">
    <w:abstractNumId w:val="34"/>
  </w:num>
  <w:num w:numId="15" w16cid:durableId="328676674">
    <w:abstractNumId w:val="51"/>
  </w:num>
  <w:num w:numId="16" w16cid:durableId="1038168659">
    <w:abstractNumId w:val="32"/>
  </w:num>
  <w:num w:numId="17" w16cid:durableId="263197767">
    <w:abstractNumId w:val="30"/>
  </w:num>
  <w:num w:numId="18" w16cid:durableId="489251154">
    <w:abstractNumId w:val="43"/>
  </w:num>
  <w:num w:numId="19" w16cid:durableId="22294148">
    <w:abstractNumId w:val="15"/>
  </w:num>
  <w:num w:numId="20" w16cid:durableId="2138991144">
    <w:abstractNumId w:val="48"/>
  </w:num>
  <w:num w:numId="21" w16cid:durableId="868908781">
    <w:abstractNumId w:val="49"/>
  </w:num>
  <w:num w:numId="22" w16cid:durableId="1348751735">
    <w:abstractNumId w:val="54"/>
  </w:num>
  <w:num w:numId="23" w16cid:durableId="1281690040">
    <w:abstractNumId w:val="45"/>
  </w:num>
  <w:num w:numId="24" w16cid:durableId="230776380">
    <w:abstractNumId w:val="18"/>
  </w:num>
  <w:num w:numId="25" w16cid:durableId="1340695213">
    <w:abstractNumId w:val="29"/>
  </w:num>
  <w:num w:numId="26" w16cid:durableId="1577591055">
    <w:abstractNumId w:val="7"/>
  </w:num>
  <w:num w:numId="27" w16cid:durableId="412942526">
    <w:abstractNumId w:val="33"/>
  </w:num>
  <w:num w:numId="28" w16cid:durableId="1641425567">
    <w:abstractNumId w:val="40"/>
  </w:num>
  <w:num w:numId="29" w16cid:durableId="1109200596">
    <w:abstractNumId w:val="3"/>
  </w:num>
  <w:num w:numId="30" w16cid:durableId="340817500">
    <w:abstractNumId w:val="50"/>
  </w:num>
  <w:num w:numId="31" w16cid:durableId="1995378749">
    <w:abstractNumId w:val="39"/>
  </w:num>
  <w:num w:numId="32" w16cid:durableId="219485537">
    <w:abstractNumId w:val="44"/>
  </w:num>
  <w:num w:numId="33" w16cid:durableId="567805302">
    <w:abstractNumId w:val="38"/>
  </w:num>
  <w:num w:numId="34" w16cid:durableId="988166923">
    <w:abstractNumId w:val="36"/>
  </w:num>
  <w:num w:numId="35" w16cid:durableId="586691602">
    <w:abstractNumId w:val="31"/>
  </w:num>
  <w:num w:numId="36" w16cid:durableId="1455640274">
    <w:abstractNumId w:val="9"/>
  </w:num>
  <w:num w:numId="37" w16cid:durableId="1932811300">
    <w:abstractNumId w:val="10"/>
  </w:num>
  <w:num w:numId="38" w16cid:durableId="1098209789">
    <w:abstractNumId w:val="8"/>
  </w:num>
  <w:num w:numId="39" w16cid:durableId="917520059">
    <w:abstractNumId w:val="41"/>
  </w:num>
  <w:num w:numId="40" w16cid:durableId="1997614114">
    <w:abstractNumId w:val="14"/>
  </w:num>
  <w:num w:numId="41" w16cid:durableId="1610232370">
    <w:abstractNumId w:val="37"/>
  </w:num>
  <w:num w:numId="42" w16cid:durableId="659698687">
    <w:abstractNumId w:val="52"/>
  </w:num>
  <w:num w:numId="43" w16cid:durableId="818351108">
    <w:abstractNumId w:val="55"/>
  </w:num>
  <w:num w:numId="44" w16cid:durableId="1498954797">
    <w:abstractNumId w:val="27"/>
  </w:num>
  <w:num w:numId="45" w16cid:durableId="1662199716">
    <w:abstractNumId w:val="2"/>
  </w:num>
  <w:num w:numId="46" w16cid:durableId="491487147">
    <w:abstractNumId w:val="4"/>
  </w:num>
  <w:num w:numId="47" w16cid:durableId="674696954">
    <w:abstractNumId w:val="1"/>
  </w:num>
  <w:num w:numId="48" w16cid:durableId="975111525">
    <w:abstractNumId w:val="19"/>
  </w:num>
  <w:num w:numId="49" w16cid:durableId="2120489118">
    <w:abstractNumId w:val="13"/>
  </w:num>
  <w:num w:numId="50" w16cid:durableId="2056617129">
    <w:abstractNumId w:val="22"/>
  </w:num>
  <w:num w:numId="51" w16cid:durableId="1172259872">
    <w:abstractNumId w:val="25"/>
  </w:num>
  <w:num w:numId="52" w16cid:durableId="755444682">
    <w:abstractNumId w:val="21"/>
  </w:num>
  <w:num w:numId="53" w16cid:durableId="2002344027">
    <w:abstractNumId w:val="53"/>
  </w:num>
  <w:num w:numId="54" w16cid:durableId="2004695590">
    <w:abstractNumId w:val="5"/>
  </w:num>
  <w:num w:numId="55" w16cid:durableId="392042541">
    <w:abstractNumId w:val="16"/>
  </w:num>
  <w:num w:numId="56" w16cid:durableId="1845433555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C0"/>
    <w:rsid w:val="00000EC3"/>
    <w:rsid w:val="00002A30"/>
    <w:rsid w:val="00002B60"/>
    <w:rsid w:val="00002FD5"/>
    <w:rsid w:val="00003606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0E3"/>
    <w:rsid w:val="000479C1"/>
    <w:rsid w:val="00047CBE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63679"/>
    <w:rsid w:val="0006452B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5A46"/>
    <w:rsid w:val="00085A92"/>
    <w:rsid w:val="00085B3C"/>
    <w:rsid w:val="00087278"/>
    <w:rsid w:val="00087861"/>
    <w:rsid w:val="00090132"/>
    <w:rsid w:val="00090AF7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458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2BE"/>
    <w:rsid w:val="000B34F6"/>
    <w:rsid w:val="000B39C9"/>
    <w:rsid w:val="000B40CF"/>
    <w:rsid w:val="000B4F8D"/>
    <w:rsid w:val="000B543C"/>
    <w:rsid w:val="000B73B2"/>
    <w:rsid w:val="000B760D"/>
    <w:rsid w:val="000B76A6"/>
    <w:rsid w:val="000C2C41"/>
    <w:rsid w:val="000C3DAE"/>
    <w:rsid w:val="000C591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3C1F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4202"/>
    <w:rsid w:val="00114E6F"/>
    <w:rsid w:val="001159DF"/>
    <w:rsid w:val="00117FDE"/>
    <w:rsid w:val="0012034E"/>
    <w:rsid w:val="00121EEA"/>
    <w:rsid w:val="00123122"/>
    <w:rsid w:val="001234A2"/>
    <w:rsid w:val="00123988"/>
    <w:rsid w:val="00123996"/>
    <w:rsid w:val="00124907"/>
    <w:rsid w:val="0012509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37BD1"/>
    <w:rsid w:val="001406A0"/>
    <w:rsid w:val="00141AAB"/>
    <w:rsid w:val="00143378"/>
    <w:rsid w:val="00143CA6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CE9"/>
    <w:rsid w:val="001B1FE2"/>
    <w:rsid w:val="001B2BED"/>
    <w:rsid w:val="001B3A41"/>
    <w:rsid w:val="001B4507"/>
    <w:rsid w:val="001B4BDB"/>
    <w:rsid w:val="001B50E5"/>
    <w:rsid w:val="001B55CE"/>
    <w:rsid w:val="001B6BBE"/>
    <w:rsid w:val="001B7F79"/>
    <w:rsid w:val="001C0CAA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80"/>
    <w:rsid w:val="001E345A"/>
    <w:rsid w:val="001E3D5C"/>
    <w:rsid w:val="001E4AF5"/>
    <w:rsid w:val="001E4FA4"/>
    <w:rsid w:val="001F1B57"/>
    <w:rsid w:val="001F220F"/>
    <w:rsid w:val="001F3BCF"/>
    <w:rsid w:val="001F3D18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8D2"/>
    <w:rsid w:val="00253D0B"/>
    <w:rsid w:val="00254C5D"/>
    <w:rsid w:val="00255330"/>
    <w:rsid w:val="002553C2"/>
    <w:rsid w:val="0025546F"/>
    <w:rsid w:val="00255498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3A9F"/>
    <w:rsid w:val="002950FB"/>
    <w:rsid w:val="00295A4C"/>
    <w:rsid w:val="00296D68"/>
    <w:rsid w:val="00297C98"/>
    <w:rsid w:val="002A1051"/>
    <w:rsid w:val="002A2421"/>
    <w:rsid w:val="002A2DF1"/>
    <w:rsid w:val="002A31E9"/>
    <w:rsid w:val="002A3395"/>
    <w:rsid w:val="002A38EB"/>
    <w:rsid w:val="002A3BA5"/>
    <w:rsid w:val="002A3D7A"/>
    <w:rsid w:val="002A52BD"/>
    <w:rsid w:val="002A5E2B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B5E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2FB9"/>
    <w:rsid w:val="00313700"/>
    <w:rsid w:val="00313AE4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47AD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35C4"/>
    <w:rsid w:val="003937B6"/>
    <w:rsid w:val="00393DC9"/>
    <w:rsid w:val="00395D9F"/>
    <w:rsid w:val="00396FE5"/>
    <w:rsid w:val="003971C1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061A"/>
    <w:rsid w:val="003D0D37"/>
    <w:rsid w:val="003D1B3A"/>
    <w:rsid w:val="003D299F"/>
    <w:rsid w:val="003D2FD6"/>
    <w:rsid w:val="003D4987"/>
    <w:rsid w:val="003D4D6B"/>
    <w:rsid w:val="003D54C8"/>
    <w:rsid w:val="003D557C"/>
    <w:rsid w:val="003D5A50"/>
    <w:rsid w:val="003D70BA"/>
    <w:rsid w:val="003E010A"/>
    <w:rsid w:val="003E02CE"/>
    <w:rsid w:val="003E0893"/>
    <w:rsid w:val="003E22DF"/>
    <w:rsid w:val="003E36ED"/>
    <w:rsid w:val="003E596B"/>
    <w:rsid w:val="003F01B7"/>
    <w:rsid w:val="003F0A74"/>
    <w:rsid w:val="003F1065"/>
    <w:rsid w:val="003F28AE"/>
    <w:rsid w:val="003F3234"/>
    <w:rsid w:val="003F38EE"/>
    <w:rsid w:val="003F4D2E"/>
    <w:rsid w:val="003F4FA5"/>
    <w:rsid w:val="003F5865"/>
    <w:rsid w:val="003F6FDB"/>
    <w:rsid w:val="003F74BB"/>
    <w:rsid w:val="00401679"/>
    <w:rsid w:val="00403171"/>
    <w:rsid w:val="00403821"/>
    <w:rsid w:val="0040388E"/>
    <w:rsid w:val="004062BE"/>
    <w:rsid w:val="00407241"/>
    <w:rsid w:val="0040790C"/>
    <w:rsid w:val="00407D1D"/>
    <w:rsid w:val="00412084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9F5"/>
    <w:rsid w:val="0044026E"/>
    <w:rsid w:val="00440D2C"/>
    <w:rsid w:val="0044104C"/>
    <w:rsid w:val="00441557"/>
    <w:rsid w:val="00441B94"/>
    <w:rsid w:val="00442214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1D0"/>
    <w:rsid w:val="0046086D"/>
    <w:rsid w:val="00461226"/>
    <w:rsid w:val="00463790"/>
    <w:rsid w:val="0046620B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4B40"/>
    <w:rsid w:val="00497335"/>
    <w:rsid w:val="004977A3"/>
    <w:rsid w:val="004A10AB"/>
    <w:rsid w:val="004A3F3E"/>
    <w:rsid w:val="004A4AB6"/>
    <w:rsid w:val="004A5DFF"/>
    <w:rsid w:val="004A6F2C"/>
    <w:rsid w:val="004A7212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0CFD"/>
    <w:rsid w:val="004D1588"/>
    <w:rsid w:val="004D2D1D"/>
    <w:rsid w:val="004D3D43"/>
    <w:rsid w:val="004D50DC"/>
    <w:rsid w:val="004D59E0"/>
    <w:rsid w:val="004D6076"/>
    <w:rsid w:val="004D6FDD"/>
    <w:rsid w:val="004E0943"/>
    <w:rsid w:val="004E10AE"/>
    <w:rsid w:val="004E1B05"/>
    <w:rsid w:val="004E1FAC"/>
    <w:rsid w:val="004E20A1"/>
    <w:rsid w:val="004E38C4"/>
    <w:rsid w:val="004E3BD1"/>
    <w:rsid w:val="004E3BD7"/>
    <w:rsid w:val="004E4DAE"/>
    <w:rsid w:val="004E52D3"/>
    <w:rsid w:val="004E5433"/>
    <w:rsid w:val="004E76DF"/>
    <w:rsid w:val="004F0381"/>
    <w:rsid w:val="004F0E61"/>
    <w:rsid w:val="004F34E0"/>
    <w:rsid w:val="004F453E"/>
    <w:rsid w:val="004F4557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E20"/>
    <w:rsid w:val="00527747"/>
    <w:rsid w:val="005318AE"/>
    <w:rsid w:val="00531D68"/>
    <w:rsid w:val="005337C2"/>
    <w:rsid w:val="00533E49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560A"/>
    <w:rsid w:val="00555B0E"/>
    <w:rsid w:val="00557E34"/>
    <w:rsid w:val="005601FF"/>
    <w:rsid w:val="0056149A"/>
    <w:rsid w:val="00562AAA"/>
    <w:rsid w:val="005643C8"/>
    <w:rsid w:val="00564A30"/>
    <w:rsid w:val="005652CE"/>
    <w:rsid w:val="00565F93"/>
    <w:rsid w:val="00565FD5"/>
    <w:rsid w:val="00570815"/>
    <w:rsid w:val="005714C4"/>
    <w:rsid w:val="00573301"/>
    <w:rsid w:val="00573B8F"/>
    <w:rsid w:val="00574380"/>
    <w:rsid w:val="00575A35"/>
    <w:rsid w:val="00575DFD"/>
    <w:rsid w:val="00575F92"/>
    <w:rsid w:val="005801C1"/>
    <w:rsid w:val="0058035B"/>
    <w:rsid w:val="00582F46"/>
    <w:rsid w:val="00583591"/>
    <w:rsid w:val="005836C6"/>
    <w:rsid w:val="0058410B"/>
    <w:rsid w:val="00590830"/>
    <w:rsid w:val="005912DA"/>
    <w:rsid w:val="005923B0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EC8"/>
    <w:rsid w:val="005A0F2A"/>
    <w:rsid w:val="005A1192"/>
    <w:rsid w:val="005A21D0"/>
    <w:rsid w:val="005A2337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21"/>
    <w:rsid w:val="005D4186"/>
    <w:rsid w:val="005D477F"/>
    <w:rsid w:val="005D5737"/>
    <w:rsid w:val="005D5B63"/>
    <w:rsid w:val="005D6E19"/>
    <w:rsid w:val="005D7B81"/>
    <w:rsid w:val="005E093E"/>
    <w:rsid w:val="005E2ED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5CBD"/>
    <w:rsid w:val="006366EA"/>
    <w:rsid w:val="0063701C"/>
    <w:rsid w:val="0063741C"/>
    <w:rsid w:val="00637A97"/>
    <w:rsid w:val="00637BE6"/>
    <w:rsid w:val="00637CA3"/>
    <w:rsid w:val="0064081D"/>
    <w:rsid w:val="006447CD"/>
    <w:rsid w:val="00644A78"/>
    <w:rsid w:val="006458E6"/>
    <w:rsid w:val="00645B5E"/>
    <w:rsid w:val="00645E24"/>
    <w:rsid w:val="00646041"/>
    <w:rsid w:val="00646424"/>
    <w:rsid w:val="00647ACA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C35"/>
    <w:rsid w:val="00705D4A"/>
    <w:rsid w:val="00706850"/>
    <w:rsid w:val="007070C2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3D7A"/>
    <w:rsid w:val="00774612"/>
    <w:rsid w:val="0077466C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A35"/>
    <w:rsid w:val="007B5A54"/>
    <w:rsid w:val="007B5EFC"/>
    <w:rsid w:val="007B6B9C"/>
    <w:rsid w:val="007C01EA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0857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E66"/>
    <w:rsid w:val="00806781"/>
    <w:rsid w:val="008079E4"/>
    <w:rsid w:val="0081205E"/>
    <w:rsid w:val="008122F4"/>
    <w:rsid w:val="008123BE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4BB8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DAE"/>
    <w:rsid w:val="00856695"/>
    <w:rsid w:val="00857300"/>
    <w:rsid w:val="008578C3"/>
    <w:rsid w:val="008604EE"/>
    <w:rsid w:val="008605FC"/>
    <w:rsid w:val="00860A68"/>
    <w:rsid w:val="00860BAE"/>
    <w:rsid w:val="00862AAE"/>
    <w:rsid w:val="0086327C"/>
    <w:rsid w:val="00863D34"/>
    <w:rsid w:val="008655D5"/>
    <w:rsid w:val="00866E90"/>
    <w:rsid w:val="00867FA5"/>
    <w:rsid w:val="00870E35"/>
    <w:rsid w:val="0087128D"/>
    <w:rsid w:val="008746E6"/>
    <w:rsid w:val="008766C3"/>
    <w:rsid w:val="00877509"/>
    <w:rsid w:val="00880CAE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68F4"/>
    <w:rsid w:val="008A69A9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682F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3673"/>
    <w:rsid w:val="008E3A3E"/>
    <w:rsid w:val="008E4569"/>
    <w:rsid w:val="008E4AF9"/>
    <w:rsid w:val="008E5A13"/>
    <w:rsid w:val="008E6037"/>
    <w:rsid w:val="008E7291"/>
    <w:rsid w:val="008E7987"/>
    <w:rsid w:val="008F008C"/>
    <w:rsid w:val="008F0F01"/>
    <w:rsid w:val="008F1250"/>
    <w:rsid w:val="008F2425"/>
    <w:rsid w:val="008F29CA"/>
    <w:rsid w:val="008F40AF"/>
    <w:rsid w:val="008F44ED"/>
    <w:rsid w:val="008F4619"/>
    <w:rsid w:val="008F670F"/>
    <w:rsid w:val="0090137F"/>
    <w:rsid w:val="00901D7D"/>
    <w:rsid w:val="00902D81"/>
    <w:rsid w:val="00903511"/>
    <w:rsid w:val="0090378A"/>
    <w:rsid w:val="0090435E"/>
    <w:rsid w:val="00907A2B"/>
    <w:rsid w:val="00914546"/>
    <w:rsid w:val="009145EF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04F7"/>
    <w:rsid w:val="00971F16"/>
    <w:rsid w:val="00972D08"/>
    <w:rsid w:val="00972DBB"/>
    <w:rsid w:val="009732A6"/>
    <w:rsid w:val="00973365"/>
    <w:rsid w:val="0097597E"/>
    <w:rsid w:val="00975F36"/>
    <w:rsid w:val="00975FA4"/>
    <w:rsid w:val="00976E21"/>
    <w:rsid w:val="009800EF"/>
    <w:rsid w:val="00980559"/>
    <w:rsid w:val="00982A31"/>
    <w:rsid w:val="00983EB4"/>
    <w:rsid w:val="00983ECF"/>
    <w:rsid w:val="0098498F"/>
    <w:rsid w:val="0098532C"/>
    <w:rsid w:val="0098590D"/>
    <w:rsid w:val="00985C17"/>
    <w:rsid w:val="00990B21"/>
    <w:rsid w:val="00994744"/>
    <w:rsid w:val="00995B83"/>
    <w:rsid w:val="00995E88"/>
    <w:rsid w:val="00996721"/>
    <w:rsid w:val="009A0EF8"/>
    <w:rsid w:val="009A1C3A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837"/>
    <w:rsid w:val="009C7EA5"/>
    <w:rsid w:val="009D0A35"/>
    <w:rsid w:val="009D0A60"/>
    <w:rsid w:val="009D22FD"/>
    <w:rsid w:val="009D34AD"/>
    <w:rsid w:val="009D3AFC"/>
    <w:rsid w:val="009D4662"/>
    <w:rsid w:val="009D4B3B"/>
    <w:rsid w:val="009D4FE3"/>
    <w:rsid w:val="009D5669"/>
    <w:rsid w:val="009D779A"/>
    <w:rsid w:val="009D7892"/>
    <w:rsid w:val="009D7C1B"/>
    <w:rsid w:val="009D7EEA"/>
    <w:rsid w:val="009E1C07"/>
    <w:rsid w:val="009E47A1"/>
    <w:rsid w:val="009E4AFD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7CDF"/>
    <w:rsid w:val="00A10872"/>
    <w:rsid w:val="00A10F3A"/>
    <w:rsid w:val="00A13323"/>
    <w:rsid w:val="00A13C2D"/>
    <w:rsid w:val="00A15097"/>
    <w:rsid w:val="00A15AF9"/>
    <w:rsid w:val="00A163A9"/>
    <w:rsid w:val="00A16432"/>
    <w:rsid w:val="00A16F35"/>
    <w:rsid w:val="00A20A9B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4A27"/>
    <w:rsid w:val="00A7536E"/>
    <w:rsid w:val="00A80491"/>
    <w:rsid w:val="00A81072"/>
    <w:rsid w:val="00A82900"/>
    <w:rsid w:val="00A8540D"/>
    <w:rsid w:val="00A86024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0E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1A88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4E76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E80"/>
    <w:rsid w:val="00B20CCB"/>
    <w:rsid w:val="00B20D84"/>
    <w:rsid w:val="00B210B4"/>
    <w:rsid w:val="00B211FC"/>
    <w:rsid w:val="00B21E45"/>
    <w:rsid w:val="00B22737"/>
    <w:rsid w:val="00B22835"/>
    <w:rsid w:val="00B22EC9"/>
    <w:rsid w:val="00B23A9C"/>
    <w:rsid w:val="00B23DCB"/>
    <w:rsid w:val="00B23FBA"/>
    <w:rsid w:val="00B269AE"/>
    <w:rsid w:val="00B27656"/>
    <w:rsid w:val="00B31793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2CBD"/>
    <w:rsid w:val="00B54019"/>
    <w:rsid w:val="00B543F9"/>
    <w:rsid w:val="00B5485C"/>
    <w:rsid w:val="00B550A2"/>
    <w:rsid w:val="00B56380"/>
    <w:rsid w:val="00B56851"/>
    <w:rsid w:val="00B5761D"/>
    <w:rsid w:val="00B626FB"/>
    <w:rsid w:val="00B6550D"/>
    <w:rsid w:val="00B66C9A"/>
    <w:rsid w:val="00B66D8E"/>
    <w:rsid w:val="00B67740"/>
    <w:rsid w:val="00B7001A"/>
    <w:rsid w:val="00B70BD2"/>
    <w:rsid w:val="00B722C0"/>
    <w:rsid w:val="00B72B7E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4ED9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4220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0301"/>
    <w:rsid w:val="00C01FAD"/>
    <w:rsid w:val="00C0210A"/>
    <w:rsid w:val="00C0235B"/>
    <w:rsid w:val="00C045C2"/>
    <w:rsid w:val="00C055A8"/>
    <w:rsid w:val="00C055DD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427"/>
    <w:rsid w:val="00C227A4"/>
    <w:rsid w:val="00C230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3951"/>
    <w:rsid w:val="00C647E6"/>
    <w:rsid w:val="00C659D2"/>
    <w:rsid w:val="00C6641D"/>
    <w:rsid w:val="00C66E4C"/>
    <w:rsid w:val="00C677D1"/>
    <w:rsid w:val="00C67AE6"/>
    <w:rsid w:val="00C70D10"/>
    <w:rsid w:val="00C71CF9"/>
    <w:rsid w:val="00C737B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5A6A"/>
    <w:rsid w:val="00CA6684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2C12"/>
    <w:rsid w:val="00CC4074"/>
    <w:rsid w:val="00CC4B96"/>
    <w:rsid w:val="00CD019A"/>
    <w:rsid w:val="00CD2747"/>
    <w:rsid w:val="00CD2805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201"/>
    <w:rsid w:val="00D02EAE"/>
    <w:rsid w:val="00D02EE1"/>
    <w:rsid w:val="00D03374"/>
    <w:rsid w:val="00D03797"/>
    <w:rsid w:val="00D03AC4"/>
    <w:rsid w:val="00D05D60"/>
    <w:rsid w:val="00D07E51"/>
    <w:rsid w:val="00D07E64"/>
    <w:rsid w:val="00D07ECC"/>
    <w:rsid w:val="00D1064E"/>
    <w:rsid w:val="00D11E32"/>
    <w:rsid w:val="00D12B47"/>
    <w:rsid w:val="00D12FC5"/>
    <w:rsid w:val="00D14A6D"/>
    <w:rsid w:val="00D14B63"/>
    <w:rsid w:val="00D1533A"/>
    <w:rsid w:val="00D16676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6FB6"/>
    <w:rsid w:val="00D67699"/>
    <w:rsid w:val="00D70E2F"/>
    <w:rsid w:val="00D723D9"/>
    <w:rsid w:val="00D72785"/>
    <w:rsid w:val="00D75162"/>
    <w:rsid w:val="00D751F7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B7FB6"/>
    <w:rsid w:val="00DC0861"/>
    <w:rsid w:val="00DC1C64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1BEA"/>
    <w:rsid w:val="00DE280F"/>
    <w:rsid w:val="00DE28A5"/>
    <w:rsid w:val="00DE30FD"/>
    <w:rsid w:val="00DE49E3"/>
    <w:rsid w:val="00DE4B5A"/>
    <w:rsid w:val="00DE5A36"/>
    <w:rsid w:val="00DE69D7"/>
    <w:rsid w:val="00DE6C66"/>
    <w:rsid w:val="00DF092A"/>
    <w:rsid w:val="00DF2426"/>
    <w:rsid w:val="00DF2F6F"/>
    <w:rsid w:val="00DF3E6A"/>
    <w:rsid w:val="00DF466C"/>
    <w:rsid w:val="00DF4E49"/>
    <w:rsid w:val="00DF5660"/>
    <w:rsid w:val="00E004C6"/>
    <w:rsid w:val="00E00DD4"/>
    <w:rsid w:val="00E01472"/>
    <w:rsid w:val="00E018A4"/>
    <w:rsid w:val="00E05E9C"/>
    <w:rsid w:val="00E078CF"/>
    <w:rsid w:val="00E100B7"/>
    <w:rsid w:val="00E107F8"/>
    <w:rsid w:val="00E1155C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B80"/>
    <w:rsid w:val="00E51FDE"/>
    <w:rsid w:val="00E527AE"/>
    <w:rsid w:val="00E528FF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2AF9"/>
    <w:rsid w:val="00E8342F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12586"/>
    <w:rsid w:val="00F12D65"/>
    <w:rsid w:val="00F13ED0"/>
    <w:rsid w:val="00F14657"/>
    <w:rsid w:val="00F1556F"/>
    <w:rsid w:val="00F213AD"/>
    <w:rsid w:val="00F231DD"/>
    <w:rsid w:val="00F24FB0"/>
    <w:rsid w:val="00F25BB8"/>
    <w:rsid w:val="00F272D7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80D"/>
    <w:rsid w:val="00F53150"/>
    <w:rsid w:val="00F53EB0"/>
    <w:rsid w:val="00F56E0F"/>
    <w:rsid w:val="00F577D3"/>
    <w:rsid w:val="00F606B4"/>
    <w:rsid w:val="00F64DAD"/>
    <w:rsid w:val="00F66430"/>
    <w:rsid w:val="00F6651F"/>
    <w:rsid w:val="00F66B79"/>
    <w:rsid w:val="00F67E91"/>
    <w:rsid w:val="00F700DF"/>
    <w:rsid w:val="00F71782"/>
    <w:rsid w:val="00F721DA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3727"/>
    <w:rsid w:val="00FB6130"/>
    <w:rsid w:val="00FB6315"/>
    <w:rsid w:val="00FB6DEF"/>
    <w:rsid w:val="00FB70B7"/>
    <w:rsid w:val="00FB726A"/>
    <w:rsid w:val="00FC05DC"/>
    <w:rsid w:val="00FC08F7"/>
    <w:rsid w:val="00FC1786"/>
    <w:rsid w:val="00FC23FC"/>
    <w:rsid w:val="00FC296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51E"/>
    <w:rsid w:val="00FF66B6"/>
    <w:rsid w:val="0109F061"/>
    <w:rsid w:val="038D412D"/>
    <w:rsid w:val="0423AF1D"/>
    <w:rsid w:val="0A8A39CD"/>
    <w:rsid w:val="0B721426"/>
    <w:rsid w:val="0E114998"/>
    <w:rsid w:val="132035AF"/>
    <w:rsid w:val="15E646A7"/>
    <w:rsid w:val="168A59A6"/>
    <w:rsid w:val="1783E8B8"/>
    <w:rsid w:val="1E6E5956"/>
    <w:rsid w:val="1F1E2B30"/>
    <w:rsid w:val="25441E4B"/>
    <w:rsid w:val="26F05DB8"/>
    <w:rsid w:val="2A178F6E"/>
    <w:rsid w:val="2AC610AF"/>
    <w:rsid w:val="2F0A69D8"/>
    <w:rsid w:val="2F53A6B6"/>
    <w:rsid w:val="34DD07DA"/>
    <w:rsid w:val="3766A621"/>
    <w:rsid w:val="3FDBBEF1"/>
    <w:rsid w:val="41778F52"/>
    <w:rsid w:val="42ED20C7"/>
    <w:rsid w:val="436EFC99"/>
    <w:rsid w:val="43AC7613"/>
    <w:rsid w:val="4677F2BE"/>
    <w:rsid w:val="46D4BC7D"/>
    <w:rsid w:val="4A9B4250"/>
    <w:rsid w:val="559A5B81"/>
    <w:rsid w:val="581820CE"/>
    <w:rsid w:val="5840CADE"/>
    <w:rsid w:val="58EEB35B"/>
    <w:rsid w:val="5E459291"/>
    <w:rsid w:val="6031DBD5"/>
    <w:rsid w:val="61665463"/>
    <w:rsid w:val="640CC3C0"/>
    <w:rsid w:val="65F6FC3C"/>
    <w:rsid w:val="6C95E76D"/>
    <w:rsid w:val="6DB9CF10"/>
    <w:rsid w:val="6EE16267"/>
    <w:rsid w:val="723610C6"/>
    <w:rsid w:val="74A0F952"/>
    <w:rsid w:val="7CA8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B888F"/>
  <w15:chartTrackingRefBased/>
  <w15:docId w15:val="{7E376B2E-CC63-4F0B-A6B6-0071E950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styleId="TabeladeGrade4-nfase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TabelaSimples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7B0C1F0CB84347B6B559DA9017877A" ma:contentTypeVersion="2" ma:contentTypeDescription="Create a new document." ma:contentTypeScope="" ma:versionID="8492bad9893da0db23aa2edf512cce17">
  <xsd:schema xmlns:xsd="http://www.w3.org/2001/XMLSchema" xmlns:xs="http://www.w3.org/2001/XMLSchema" xmlns:p="http://schemas.microsoft.com/office/2006/metadata/properties" xmlns:ns2="c4a9ce18-c9d9-44b3-94fc-0aa9cf35260d" targetNamespace="http://schemas.microsoft.com/office/2006/metadata/properties" ma:root="true" ma:fieldsID="9a2e2c147ca60a3d41cb007cf765fa00" ns2:_="">
    <xsd:import namespace="c4a9ce18-c9d9-44b3-94fc-0aa9cf3526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9ce18-c9d9-44b3-94fc-0aa9cf352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2EB47F-DA7D-49A2-B09E-B511275A44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8705A8-5666-42F6-8BF2-E9164633499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41E91EE-AF6E-446A-918E-800F3C173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9ce18-c9d9-44b3-94fc-0aa9cf3526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5</TotalTime>
  <Pages>7</Pages>
  <Words>1004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Linguagem de Programação</vt:lpstr>
    </vt:vector>
  </TitlesOfParts>
  <Company>UNINTER</Company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Linguagem de Programação</dc:title>
  <dc:subject>CADERNO DE RESOLUÇÃO DA ATIVIDADE PRÁTICA</dc:subject>
  <dc:creator>WINSTON.F@uninter.com</dc:creator>
  <cp:keywords/>
  <dc:description/>
  <cp:lastModifiedBy>Winston Fung</cp:lastModifiedBy>
  <cp:revision>9</cp:revision>
  <cp:lastPrinted>2020-11-24T00:22:00Z</cp:lastPrinted>
  <dcterms:created xsi:type="dcterms:W3CDTF">2025-02-23T02:22:00Z</dcterms:created>
  <dcterms:modified xsi:type="dcterms:W3CDTF">2025-03-05T19:57:00Z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0x010100E67B0C1F0CB84347B6B559DA9017877A</vt:lpwstr>
  </property>
</Properties>
</file>